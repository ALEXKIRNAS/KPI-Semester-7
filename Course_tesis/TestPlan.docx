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92" w:rsidRPr="0068339B" w:rsidRDefault="00D27292" w:rsidP="00D27292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68339B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68339B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D27292" w:rsidRPr="0068339B" w:rsidRDefault="00D27292" w:rsidP="00D27292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68339B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D27292" w:rsidRPr="0068339B" w:rsidRDefault="00D27292" w:rsidP="00D27292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68339B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D27292" w:rsidRPr="0068339B" w:rsidRDefault="00D27292" w:rsidP="00D27292">
      <w:pPr>
        <w:spacing w:before="100" w:beforeAutospacing="1" w:line="276" w:lineRule="auto"/>
        <w:ind w:right="-1" w:firstLine="0"/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 w:rsidRPr="0068339B">
        <w:rPr>
          <w:rFonts w:eastAsia="Calibri" w:cs="Times New Roman"/>
          <w:sz w:val="24"/>
          <w:szCs w:val="24"/>
          <w:lang w:val="uk-UA"/>
        </w:rPr>
        <w:t>з</w:t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 xml:space="preserve"> «</w:t>
      </w:r>
      <w:r w:rsidRPr="0068339B">
        <w:rPr>
          <w:rFonts w:eastAsia="Calibri" w:cs="Times New Roman"/>
          <w:szCs w:val="24"/>
          <w:u w:val="single"/>
          <w:lang w:val="uk-UA"/>
        </w:rPr>
        <w:t>Компоненти програмної інженерії - 3. Якість програмного забезпечення та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 xml:space="preserve"> </w:t>
      </w:r>
      <w:r w:rsidRPr="0068339B">
        <w:rPr>
          <w:rFonts w:eastAsia="Calibri" w:cs="Times New Roman"/>
          <w:color w:val="FFFFFF" w:themeColor="background1"/>
          <w:szCs w:val="24"/>
          <w:u w:val="single"/>
          <w:lang w:val="uk-UA"/>
        </w:rPr>
        <w:t>т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                                                                                    </w:t>
      </w:r>
      <w:r w:rsidRPr="0068339B">
        <w:rPr>
          <w:rFonts w:eastAsia="Calibri" w:cs="Times New Roman"/>
          <w:szCs w:val="24"/>
          <w:u w:val="single"/>
          <w:lang w:val="uk-UA"/>
        </w:rPr>
        <w:t>тестування</w:t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>»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 xml:space="preserve">                                                                     </w:t>
      </w: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D27292" w:rsidRPr="0068339B" w:rsidRDefault="00D27292" w:rsidP="00D27292">
      <w:pPr>
        <w:ind w:firstLine="0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>на тему</w:t>
      </w:r>
      <w:r w:rsidRPr="00E52872">
        <w:rPr>
          <w:rFonts w:eastAsia="Calibri" w:cs="Times New Roman"/>
          <w:szCs w:val="28"/>
          <w:lang w:val="uk-UA"/>
        </w:rPr>
        <w:t xml:space="preserve">: </w:t>
      </w:r>
      <w:r w:rsidRPr="00E52872">
        <w:rPr>
          <w:rFonts w:eastAsia="Calibri" w:cs="Times New Roman"/>
          <w:szCs w:val="28"/>
          <w:u w:val="single"/>
          <w:lang w:val="uk-UA"/>
        </w:rPr>
        <w:t>                 «Тест-план курсового проект</w:t>
      </w:r>
      <w:r w:rsidR="00EC755F" w:rsidRPr="00E52872">
        <w:rPr>
          <w:rFonts w:eastAsia="Calibri" w:cs="Times New Roman"/>
          <w:szCs w:val="28"/>
          <w:u w:val="single"/>
          <w:lang w:val="uk-UA"/>
        </w:rPr>
        <w:t>у</w:t>
      </w:r>
      <w:r w:rsidRPr="00E52872">
        <w:rPr>
          <w:rFonts w:eastAsia="Calibri" w:cs="Times New Roman"/>
          <w:szCs w:val="28"/>
          <w:u w:val="single"/>
          <w:lang w:val="uk-UA"/>
        </w:rPr>
        <w:t>»</w:t>
      </w:r>
      <w:r w:rsidRPr="0068339B">
        <w:rPr>
          <w:rFonts w:eastAsia="Calibri" w:cs="Times New Roman"/>
          <w:szCs w:val="28"/>
          <w:u w:val="single"/>
          <w:lang w:val="uk-UA"/>
        </w:rPr>
        <w:t xml:space="preserve">    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                                                                        </w:t>
      </w:r>
    </w:p>
    <w:p w:rsidR="00D27292" w:rsidRPr="0068339B" w:rsidRDefault="00D27292" w:rsidP="00D27292">
      <w:pPr>
        <w:jc w:val="center"/>
        <w:rPr>
          <w:rFonts w:eastAsia="Calibri" w:cs="Times New Roman"/>
          <w:lang w:val="uk-UA"/>
        </w:rPr>
      </w:pPr>
    </w:p>
    <w:p w:rsidR="00D27292" w:rsidRPr="0068339B" w:rsidRDefault="00D27292" w:rsidP="00D27292">
      <w:pPr>
        <w:ind w:left="3261" w:firstLine="992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 xml:space="preserve">Студента </w:t>
      </w:r>
      <w:r w:rsidRPr="0068339B">
        <w:rPr>
          <w:rFonts w:eastAsia="Calibri" w:cs="Times New Roman"/>
          <w:u w:val="single"/>
          <w:lang w:val="uk-UA"/>
        </w:rPr>
        <w:tab/>
        <w:t xml:space="preserve">IV </w:t>
      </w:r>
      <w:r w:rsidRPr="0068339B">
        <w:rPr>
          <w:rFonts w:eastAsia="Calibri" w:cs="Times New Roman"/>
          <w:u w:val="single"/>
          <w:lang w:val="uk-UA"/>
        </w:rPr>
        <w:tab/>
      </w:r>
      <w:r w:rsidRPr="0068339B">
        <w:rPr>
          <w:rFonts w:eastAsia="Calibri" w:cs="Times New Roman"/>
          <w:lang w:val="uk-UA"/>
        </w:rPr>
        <w:t xml:space="preserve">  курсу  </w:t>
      </w:r>
      <w:r w:rsidRPr="0068339B">
        <w:rPr>
          <w:rFonts w:eastAsia="Calibri" w:cs="Times New Roman"/>
          <w:u w:val="single"/>
          <w:lang w:val="uk-UA"/>
        </w:rPr>
        <w:t xml:space="preserve">   ІП-51</w:t>
      </w:r>
      <w:r w:rsidRPr="0068339B">
        <w:rPr>
          <w:rFonts w:eastAsia="Calibri" w:cs="Times New Roman"/>
          <w:u w:val="single"/>
          <w:lang w:val="uk-UA"/>
        </w:rPr>
        <w:tab/>
      </w:r>
      <w:r w:rsidRPr="0068339B">
        <w:rPr>
          <w:rFonts w:eastAsia="Calibri" w:cs="Times New Roman"/>
          <w:lang w:val="uk-UA"/>
        </w:rPr>
        <w:t xml:space="preserve"> групи</w:t>
      </w:r>
    </w:p>
    <w:p w:rsidR="00D27292" w:rsidRPr="0068339B" w:rsidRDefault="00D27292" w:rsidP="00D27292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68339B">
        <w:rPr>
          <w:rFonts w:eastAsia="Calibri" w:cs="Times New Roman"/>
          <w:lang w:val="uk-UA"/>
        </w:rPr>
        <w:t xml:space="preserve">напряму підготовки </w:t>
      </w:r>
      <w:r w:rsidRPr="0068339B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D27292" w:rsidRPr="0068339B" w:rsidRDefault="00D27292" w:rsidP="00D27292">
      <w:pPr>
        <w:ind w:left="2835" w:firstLine="0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 xml:space="preserve">спеціальності </w:t>
      </w:r>
      <w:r w:rsidRPr="0068339B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D27292" w:rsidRPr="0068339B" w:rsidRDefault="00D27292" w:rsidP="00D27292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68339B">
        <w:rPr>
          <w:rFonts w:eastAsia="Calibri" w:cs="Times New Roman"/>
          <w:u w:val="single"/>
          <w:lang w:val="uk-UA"/>
        </w:rPr>
        <w:t xml:space="preserve">                   </w:t>
      </w:r>
      <w:proofErr w:type="spellStart"/>
      <w:r w:rsidRPr="0068339B">
        <w:rPr>
          <w:rFonts w:eastAsia="Calibri" w:cs="Times New Roman"/>
          <w:u w:val="single"/>
          <w:lang w:val="uk-UA"/>
        </w:rPr>
        <w:t>Зарічкового</w:t>
      </w:r>
      <w:proofErr w:type="spellEnd"/>
      <w:r w:rsidRPr="0068339B">
        <w:rPr>
          <w:rFonts w:eastAsia="Calibri" w:cs="Times New Roman"/>
          <w:u w:val="single"/>
          <w:lang w:val="uk-UA"/>
        </w:rPr>
        <w:t xml:space="preserve"> О. А.                   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D27292" w:rsidRPr="0068339B" w:rsidRDefault="00D27292" w:rsidP="00D27292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>(прізвище та ініціали)</w:t>
      </w:r>
    </w:p>
    <w:p w:rsidR="00D27292" w:rsidRPr="0068339B" w:rsidRDefault="00D27292" w:rsidP="00D27292">
      <w:pPr>
        <w:ind w:left="3544" w:right="707"/>
        <w:jc w:val="left"/>
        <w:rPr>
          <w:rFonts w:eastAsia="Calibri" w:cs="Times New Roman"/>
          <w:szCs w:val="24"/>
          <w:u w:val="single"/>
          <w:lang w:val="uk-UA"/>
        </w:rPr>
      </w:pPr>
      <w:r w:rsidRPr="0068339B">
        <w:rPr>
          <w:rFonts w:eastAsia="Calibri" w:cs="Times New Roman"/>
          <w:lang w:val="uk-UA"/>
        </w:rPr>
        <w:t xml:space="preserve">Керівник </w:t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68339B">
        <w:rPr>
          <w:rFonts w:eastAsia="Calibri" w:cs="Times New Roman"/>
          <w:sz w:val="24"/>
          <w:szCs w:val="24"/>
          <w:u w:val="single"/>
          <w:lang w:val="uk-UA"/>
        </w:rPr>
        <w:tab/>
      </w:r>
      <w:proofErr w:type="spellStart"/>
      <w:r w:rsidRPr="0068339B">
        <w:rPr>
          <w:rFonts w:eastAsia="Calibri" w:cs="Times New Roman"/>
          <w:szCs w:val="24"/>
          <w:u w:val="single"/>
          <w:lang w:val="uk-UA"/>
        </w:rPr>
        <w:t>Прочуханова</w:t>
      </w:r>
      <w:proofErr w:type="spellEnd"/>
      <w:r w:rsidRPr="0068339B">
        <w:rPr>
          <w:rFonts w:eastAsia="Calibri" w:cs="Times New Roman"/>
          <w:szCs w:val="24"/>
          <w:u w:val="single"/>
          <w:lang w:val="uk-UA"/>
        </w:rPr>
        <w:t xml:space="preserve"> І.В.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 xml:space="preserve">                   </w:t>
      </w:r>
    </w:p>
    <w:p w:rsidR="00D27292" w:rsidRPr="0068339B" w:rsidRDefault="00D27292" w:rsidP="00D27292">
      <w:pPr>
        <w:ind w:left="2835"/>
        <w:jc w:val="center"/>
        <w:rPr>
          <w:rFonts w:eastAsia="Calibri" w:cs="Times New Roman"/>
          <w:u w:val="single"/>
          <w:lang w:val="uk-UA"/>
        </w:rPr>
      </w:pPr>
      <w:r w:rsidRPr="0068339B">
        <w:rPr>
          <w:rFonts w:eastAsia="Calibri" w:cs="Times New Roman"/>
          <w:u w:val="single"/>
          <w:lang w:val="uk-UA"/>
        </w:rPr>
        <w:t xml:space="preserve">  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                </w:t>
      </w:r>
      <w:r w:rsidRPr="0068339B">
        <w:rPr>
          <w:rFonts w:eastAsia="Calibri" w:cs="Times New Roman"/>
          <w:u w:val="single"/>
          <w:lang w:val="uk-UA"/>
        </w:rPr>
        <w:t xml:space="preserve">  Асистент кафедри АСОІУ</w:t>
      </w:r>
      <w:r w:rsidRPr="0068339B">
        <w:rPr>
          <w:rFonts w:eastAsia="Calibri" w:cs="Times New Roman"/>
          <w:sz w:val="20"/>
          <w:szCs w:val="20"/>
          <w:u w:val="single"/>
          <w:lang w:val="uk-UA"/>
        </w:rPr>
        <w:t>               </w:t>
      </w:r>
    </w:p>
    <w:p w:rsidR="00D27292" w:rsidRPr="0068339B" w:rsidRDefault="00D27292" w:rsidP="00D27292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68339B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D27292" w:rsidRPr="0068339B" w:rsidRDefault="00D27292" w:rsidP="00D27292">
      <w:pPr>
        <w:jc w:val="right"/>
        <w:rPr>
          <w:rFonts w:eastAsia="Calibri" w:cs="Times New Roman"/>
          <w:sz w:val="16"/>
          <w:lang w:val="uk-UA"/>
        </w:rPr>
      </w:pPr>
    </w:p>
    <w:p w:rsidR="00D27292" w:rsidRPr="0068339B" w:rsidRDefault="00D27292" w:rsidP="00D27292">
      <w:pPr>
        <w:ind w:left="3544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>Національна оцінка ___________________</w:t>
      </w:r>
    </w:p>
    <w:p w:rsidR="00D27292" w:rsidRPr="0068339B" w:rsidRDefault="00D27292" w:rsidP="00D27292">
      <w:pPr>
        <w:ind w:left="3544"/>
        <w:rPr>
          <w:rFonts w:eastAsia="Calibri" w:cs="Times New Roman"/>
          <w:lang w:val="uk-UA"/>
        </w:rPr>
      </w:pPr>
      <w:r w:rsidRPr="0068339B">
        <w:rPr>
          <w:rFonts w:eastAsia="Calibri" w:cs="Times New Roman"/>
          <w:lang w:val="uk-UA"/>
        </w:rPr>
        <w:t xml:space="preserve">Кількість балів: ____ Оцінка  ECTS: _____ </w:t>
      </w:r>
    </w:p>
    <w:p w:rsidR="00D27292" w:rsidRPr="0068339B" w:rsidRDefault="00D27292" w:rsidP="00D27292">
      <w:pPr>
        <w:ind w:left="5103"/>
        <w:rPr>
          <w:rFonts w:eastAsia="Calibri" w:cs="Times New Roman"/>
          <w:lang w:val="uk-UA"/>
        </w:rPr>
      </w:pP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D27292" w:rsidRPr="0068339B" w:rsidTr="001251D9">
        <w:tc>
          <w:tcPr>
            <w:tcW w:w="1702" w:type="pct"/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</w:tr>
      <w:tr w:rsidR="00D27292" w:rsidRPr="0068339B" w:rsidTr="001251D9">
        <w:tc>
          <w:tcPr>
            <w:tcW w:w="1702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D27292" w:rsidRPr="0068339B" w:rsidTr="001251D9">
        <w:tc>
          <w:tcPr>
            <w:tcW w:w="1702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</w:tr>
      <w:tr w:rsidR="00D27292" w:rsidRPr="0068339B" w:rsidTr="001251D9">
        <w:tc>
          <w:tcPr>
            <w:tcW w:w="1702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D27292" w:rsidRPr="0068339B" w:rsidRDefault="00D27292" w:rsidP="001251D9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27292" w:rsidRPr="0068339B" w:rsidRDefault="00D27292" w:rsidP="001251D9">
            <w:pPr>
              <w:ind w:firstLine="0"/>
              <w:jc w:val="center"/>
            </w:pPr>
            <w:r w:rsidRPr="0068339B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D27292" w:rsidRPr="0068339B" w:rsidRDefault="00D27292" w:rsidP="00D27292">
      <w:pPr>
        <w:rPr>
          <w:rFonts w:eastAsia="Calibri" w:cs="Times New Roman"/>
          <w:lang w:val="uk-UA"/>
        </w:rPr>
      </w:pPr>
    </w:p>
    <w:p w:rsidR="00D27292" w:rsidRPr="0068339B" w:rsidRDefault="00D27292" w:rsidP="00D27292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:rsidR="00156027" w:rsidRPr="0068339B" w:rsidRDefault="00D27292" w:rsidP="00D27292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68339B">
        <w:rPr>
          <w:rFonts w:eastAsia="Calibri" w:cs="Times New Roman"/>
          <w:szCs w:val="28"/>
          <w:lang w:val="uk-UA"/>
        </w:rPr>
        <w:t xml:space="preserve">Київ </w:t>
      </w:r>
      <w:r w:rsidRPr="0068339B">
        <w:rPr>
          <w:rFonts w:eastAsia="Calibri" w:cs="Times New Roman"/>
          <w:szCs w:val="28"/>
          <w:lang w:val="uk-UA"/>
        </w:rPr>
        <w:noBreakHyphen/>
        <w:t xml:space="preserve"> 2018 рік</w:t>
      </w:r>
      <w:r w:rsidR="00156027" w:rsidRPr="0068339B">
        <w:rPr>
          <w:szCs w:val="28"/>
          <w:lang w:val="uk-UA"/>
        </w:rPr>
        <w:br w:type="page"/>
      </w:r>
    </w:p>
    <w:p w:rsidR="00156027" w:rsidRPr="0068339B" w:rsidRDefault="00156027" w:rsidP="00156027">
      <w:pPr>
        <w:ind w:firstLine="0"/>
        <w:jc w:val="center"/>
        <w:rPr>
          <w:lang w:val="uk-UA"/>
        </w:rPr>
      </w:pPr>
      <w:r w:rsidRPr="0068339B">
        <w:rPr>
          <w:lang w:val="uk-UA"/>
        </w:rPr>
        <w:lastRenderedPageBreak/>
        <w:t>Національний технічний університет України “КПІ”</w:t>
      </w:r>
    </w:p>
    <w:p w:rsidR="00156027" w:rsidRPr="0068339B" w:rsidRDefault="00156027" w:rsidP="00156027">
      <w:pPr>
        <w:ind w:firstLine="0"/>
        <w:jc w:val="center"/>
        <w:rPr>
          <w:sz w:val="24"/>
          <w:szCs w:val="24"/>
          <w:vertAlign w:val="subscript"/>
          <w:lang w:val="uk-UA"/>
        </w:rPr>
      </w:pPr>
      <w:r w:rsidRPr="0068339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76A1653" wp14:editId="6BE74F7B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52A6619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" o:allowincell="f"/>
            </w:pict>
          </mc:Fallback>
        </mc:AlternateContent>
      </w:r>
      <w:r w:rsidRPr="0068339B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156027" w:rsidRPr="0068339B" w:rsidRDefault="00156027" w:rsidP="00156027">
      <w:pPr>
        <w:ind w:firstLine="0"/>
        <w:jc w:val="center"/>
        <w:rPr>
          <w:b/>
          <w:bCs/>
          <w:sz w:val="24"/>
          <w:szCs w:val="24"/>
          <w:lang w:val="uk-UA"/>
        </w:rPr>
      </w:pPr>
      <w:r w:rsidRPr="0068339B">
        <w:rPr>
          <w:sz w:val="24"/>
          <w:szCs w:val="24"/>
          <w:lang w:val="uk-UA"/>
        </w:rPr>
        <w:t xml:space="preserve">Кафедра </w:t>
      </w:r>
      <w:r w:rsidRPr="0068339B">
        <w:rPr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:rsidR="00156027" w:rsidRPr="0068339B" w:rsidRDefault="00156027" w:rsidP="00156027">
      <w:pPr>
        <w:jc w:val="center"/>
        <w:rPr>
          <w:sz w:val="24"/>
          <w:szCs w:val="24"/>
          <w:u w:val="single"/>
          <w:lang w:val="uk-UA"/>
        </w:rPr>
      </w:pPr>
      <w:r w:rsidRPr="0068339B">
        <w:rPr>
          <w:sz w:val="24"/>
          <w:szCs w:val="24"/>
          <w:lang w:val="uk-UA"/>
        </w:rPr>
        <w:t xml:space="preserve">Дисципліна  </w:t>
      </w:r>
      <w:r w:rsidR="00D27292" w:rsidRPr="0068339B">
        <w:rPr>
          <w:sz w:val="24"/>
          <w:szCs w:val="24"/>
          <w:u w:val="single"/>
          <w:lang w:val="uk-UA"/>
        </w:rPr>
        <w:t>Компоненти програмної інженерії - 3. Якість програмного забезпечення та тестування</w:t>
      </w:r>
    </w:p>
    <w:p w:rsidR="00156027" w:rsidRPr="0068339B" w:rsidRDefault="00156027" w:rsidP="00156027">
      <w:pPr>
        <w:jc w:val="center"/>
        <w:rPr>
          <w:sz w:val="24"/>
          <w:szCs w:val="24"/>
          <w:lang w:val="uk-UA"/>
        </w:rPr>
      </w:pPr>
      <w:r w:rsidRPr="0068339B">
        <w:rPr>
          <w:sz w:val="24"/>
          <w:szCs w:val="24"/>
          <w:lang w:val="uk-UA"/>
        </w:rPr>
        <w:t>Напрям "Програмна інженерія"</w:t>
      </w:r>
    </w:p>
    <w:p w:rsidR="00156027" w:rsidRPr="0068339B" w:rsidRDefault="00156027" w:rsidP="00156027">
      <w:pPr>
        <w:jc w:val="center"/>
        <w:rPr>
          <w:sz w:val="24"/>
          <w:szCs w:val="24"/>
          <w:lang w:val="uk-UA"/>
        </w:rPr>
      </w:pPr>
    </w:p>
    <w:p w:rsidR="00156027" w:rsidRPr="0068339B" w:rsidRDefault="00156027" w:rsidP="00156027">
      <w:pPr>
        <w:jc w:val="center"/>
        <w:rPr>
          <w:sz w:val="24"/>
          <w:szCs w:val="24"/>
          <w:u w:val="single"/>
          <w:lang w:val="uk-UA"/>
        </w:rPr>
      </w:pPr>
      <w:r w:rsidRPr="0068339B">
        <w:rPr>
          <w:sz w:val="24"/>
          <w:szCs w:val="24"/>
          <w:lang w:val="uk-UA"/>
        </w:rPr>
        <w:t xml:space="preserve">Курс </w:t>
      </w:r>
      <w:r w:rsidRPr="0068339B">
        <w:rPr>
          <w:sz w:val="24"/>
          <w:szCs w:val="24"/>
          <w:u w:val="single"/>
          <w:lang w:val="uk-UA"/>
        </w:rPr>
        <w:t xml:space="preserve"> </w:t>
      </w:r>
      <w:r w:rsidR="00825823" w:rsidRPr="0068339B">
        <w:rPr>
          <w:sz w:val="24"/>
          <w:szCs w:val="24"/>
          <w:u w:val="single"/>
          <w:lang w:val="uk-UA"/>
        </w:rPr>
        <w:t>І</w:t>
      </w:r>
      <w:r w:rsidR="00D27292" w:rsidRPr="0068339B">
        <w:rPr>
          <w:sz w:val="24"/>
          <w:szCs w:val="24"/>
          <w:u w:val="single"/>
          <w:lang w:val="uk-UA"/>
        </w:rPr>
        <w:t>V</w:t>
      </w:r>
      <w:r w:rsidRPr="0068339B">
        <w:rPr>
          <w:sz w:val="24"/>
          <w:szCs w:val="24"/>
          <w:u w:val="single"/>
          <w:lang w:val="uk-UA"/>
        </w:rPr>
        <w:t xml:space="preserve">          </w:t>
      </w:r>
      <w:r w:rsidRPr="0068339B">
        <w:rPr>
          <w:sz w:val="24"/>
          <w:szCs w:val="24"/>
          <w:lang w:val="uk-UA"/>
        </w:rPr>
        <w:t xml:space="preserve">Група </w:t>
      </w:r>
      <w:r w:rsidRPr="0068339B">
        <w:rPr>
          <w:sz w:val="24"/>
          <w:szCs w:val="24"/>
          <w:u w:val="single"/>
          <w:lang w:val="uk-UA"/>
        </w:rPr>
        <w:t xml:space="preserve">         ІП-51         </w:t>
      </w:r>
      <w:r w:rsidRPr="0068339B">
        <w:rPr>
          <w:sz w:val="24"/>
          <w:szCs w:val="24"/>
          <w:lang w:val="uk-UA"/>
        </w:rPr>
        <w:tab/>
      </w:r>
      <w:r w:rsidRPr="0068339B">
        <w:rPr>
          <w:sz w:val="24"/>
          <w:szCs w:val="24"/>
          <w:lang w:val="uk-UA"/>
        </w:rPr>
        <w:tab/>
      </w:r>
      <w:r w:rsidRPr="0068339B">
        <w:rPr>
          <w:sz w:val="24"/>
          <w:szCs w:val="24"/>
          <w:lang w:val="uk-UA"/>
        </w:rPr>
        <w:tab/>
      </w:r>
      <w:r w:rsidRPr="0068339B">
        <w:rPr>
          <w:sz w:val="24"/>
          <w:szCs w:val="24"/>
          <w:lang w:val="uk-UA"/>
        </w:rPr>
        <w:tab/>
        <w:t xml:space="preserve">Семестр </w:t>
      </w:r>
      <w:r w:rsidRPr="0068339B">
        <w:rPr>
          <w:sz w:val="24"/>
          <w:szCs w:val="24"/>
          <w:u w:val="single"/>
          <w:lang w:val="uk-UA"/>
        </w:rPr>
        <w:t xml:space="preserve">  </w:t>
      </w:r>
      <w:r w:rsidR="00D27292" w:rsidRPr="0068339B">
        <w:rPr>
          <w:sz w:val="24"/>
          <w:szCs w:val="24"/>
          <w:u w:val="single"/>
          <w:lang w:val="uk-UA"/>
        </w:rPr>
        <w:t>7</w:t>
      </w:r>
    </w:p>
    <w:p w:rsidR="00156027" w:rsidRPr="0068339B" w:rsidRDefault="00156027" w:rsidP="00156027">
      <w:pPr>
        <w:rPr>
          <w:sz w:val="22"/>
          <w:u w:val="single"/>
          <w:lang w:val="uk-UA"/>
        </w:rPr>
      </w:pPr>
    </w:p>
    <w:p w:rsidR="00156027" w:rsidRPr="0068339B" w:rsidRDefault="00156027" w:rsidP="00156027">
      <w:pPr>
        <w:ind w:hanging="142"/>
        <w:jc w:val="center"/>
        <w:rPr>
          <w:b/>
          <w:lang w:val="uk-UA"/>
        </w:rPr>
      </w:pPr>
      <w:r w:rsidRPr="0068339B">
        <w:rPr>
          <w:b/>
          <w:lang w:val="uk-UA"/>
        </w:rPr>
        <w:t>ЗАВДАННЯ</w:t>
      </w:r>
    </w:p>
    <w:p w:rsidR="00156027" w:rsidRPr="0068339B" w:rsidRDefault="00156027" w:rsidP="00156027">
      <w:pPr>
        <w:ind w:hanging="142"/>
        <w:jc w:val="center"/>
        <w:rPr>
          <w:b/>
          <w:lang w:val="uk-UA"/>
        </w:rPr>
      </w:pPr>
      <w:r w:rsidRPr="0068339B">
        <w:rPr>
          <w:b/>
          <w:lang w:val="uk-UA"/>
        </w:rPr>
        <w:t>на курсову роботу студента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156027" w:rsidRPr="0068339B" w:rsidTr="00AF381C">
        <w:tc>
          <w:tcPr>
            <w:tcW w:w="10421" w:type="dxa"/>
            <w:vAlign w:val="bottom"/>
          </w:tcPr>
          <w:p w:rsidR="00156027" w:rsidRPr="0068339B" w:rsidRDefault="00156027" w:rsidP="00AF381C">
            <w:pPr>
              <w:spacing w:line="240" w:lineRule="auto"/>
              <w:ind w:firstLine="0"/>
              <w:jc w:val="center"/>
            </w:pPr>
            <w:proofErr w:type="spellStart"/>
            <w:r w:rsidRPr="0068339B">
              <w:t>Зарічкового</w:t>
            </w:r>
            <w:proofErr w:type="spellEnd"/>
            <w:r w:rsidRPr="0068339B">
              <w:t xml:space="preserve"> Олександра Анатолійовича</w:t>
            </w:r>
          </w:p>
        </w:tc>
      </w:tr>
    </w:tbl>
    <w:p w:rsidR="00156027" w:rsidRPr="0068339B" w:rsidRDefault="00156027" w:rsidP="00156027">
      <w:pPr>
        <w:ind w:firstLine="0"/>
        <w:jc w:val="center"/>
        <w:rPr>
          <w:b/>
          <w:sz w:val="22"/>
          <w:vertAlign w:val="subscript"/>
          <w:lang w:val="uk-UA"/>
        </w:rPr>
      </w:pPr>
      <w:r w:rsidRPr="0068339B">
        <w:rPr>
          <w:sz w:val="24"/>
          <w:vertAlign w:val="subscript"/>
          <w:lang w:val="uk-UA"/>
        </w:rPr>
        <w:t>(прізвище, ім’я, по батькові</w:t>
      </w:r>
      <w:r w:rsidRPr="0068339B">
        <w:rPr>
          <w:sz w:val="22"/>
          <w:vertAlign w:val="subscript"/>
          <w:lang w:val="uk-UA"/>
        </w:rPr>
        <w:t>)</w:t>
      </w:r>
    </w:p>
    <w:p w:rsidR="00156027" w:rsidRPr="0068339B" w:rsidRDefault="00156027" w:rsidP="00156027">
      <w:pPr>
        <w:rPr>
          <w:sz w:val="22"/>
          <w:lang w:val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156027" w:rsidRPr="0068339B" w:rsidTr="00AF381C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  <w:r w:rsidRPr="0068339B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156027" w:rsidRPr="00E52872" w:rsidRDefault="00D27292" w:rsidP="00AF381C">
            <w:pPr>
              <w:pStyle w:val="afb"/>
              <w:ind w:left="0" w:right="0"/>
              <w:rPr>
                <w:u w:val="none"/>
              </w:rPr>
            </w:pPr>
            <w:r w:rsidRPr="00E52872">
              <w:rPr>
                <w:rFonts w:eastAsia="Calibri"/>
                <w:szCs w:val="28"/>
                <w:u w:val="none"/>
              </w:rPr>
              <w:t>Тест-план курсового проект</w:t>
            </w:r>
            <w:r w:rsidR="00EC755F" w:rsidRPr="00E52872">
              <w:rPr>
                <w:rFonts w:eastAsia="Calibri"/>
                <w:szCs w:val="28"/>
                <w:u w:val="none"/>
              </w:rPr>
              <w:t>у</w:t>
            </w:r>
          </w:p>
        </w:tc>
      </w:tr>
      <w:tr w:rsidR="00156027" w:rsidRPr="0068339B" w:rsidTr="00AF381C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ind w:firstLine="0"/>
        <w:rPr>
          <w:sz w:val="24"/>
          <w:lang w:val="uk-U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156027" w:rsidRPr="0068339B" w:rsidTr="00AF381C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  <w:r w:rsidRPr="0068339B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pStyle w:val="afb"/>
        <w:ind w:left="0" w:right="0"/>
        <w:rPr>
          <w:u w:val="none"/>
        </w:rPr>
      </w:pPr>
    </w:p>
    <w:tbl>
      <w:tblPr>
        <w:tblStyle w:val="af0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156027" w:rsidRPr="0068339B" w:rsidTr="00AF381C">
        <w:tc>
          <w:tcPr>
            <w:tcW w:w="3085" w:type="dxa"/>
            <w:tcBorders>
              <w:bottom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  <w:r w:rsidRPr="0068339B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rPr>
          <w:sz w:val="24"/>
          <w:lang w:val="uk-UA"/>
        </w:rPr>
      </w:pPr>
    </w:p>
    <w:p w:rsidR="00156027" w:rsidRPr="0068339B" w:rsidRDefault="00156027" w:rsidP="00156027">
      <w:pPr>
        <w:ind w:firstLine="0"/>
        <w:rPr>
          <w:sz w:val="24"/>
          <w:lang w:val="uk-UA"/>
        </w:rPr>
      </w:pPr>
      <w:r w:rsidRPr="0068339B"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pStyle w:val="afb"/>
        <w:ind w:left="0" w:right="0"/>
        <w:rPr>
          <w:u w:val="none"/>
        </w:rPr>
      </w:pPr>
    </w:p>
    <w:p w:rsidR="00156027" w:rsidRPr="0068339B" w:rsidRDefault="00156027" w:rsidP="00156027">
      <w:pPr>
        <w:pStyle w:val="afb"/>
        <w:spacing w:before="120"/>
        <w:ind w:left="0" w:right="0"/>
        <w:rPr>
          <w:u w:val="none"/>
        </w:rPr>
      </w:pPr>
      <w:r w:rsidRPr="0068339B"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  <w:tr w:rsidR="00156027" w:rsidRPr="0068339B" w:rsidTr="00AF381C">
        <w:tc>
          <w:tcPr>
            <w:tcW w:w="10421" w:type="dxa"/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 w:rsidP="00156027">
      <w:pPr>
        <w:pStyle w:val="afb"/>
        <w:spacing w:line="480" w:lineRule="auto"/>
        <w:ind w:left="0" w:right="0"/>
        <w:rPr>
          <w:u w:val="none"/>
        </w:rPr>
      </w:pPr>
    </w:p>
    <w:tbl>
      <w:tblPr>
        <w:tblStyle w:val="af0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156027" w:rsidRPr="0068339B" w:rsidTr="00AF381C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</w:pPr>
            <w:r w:rsidRPr="0068339B">
              <w:rPr>
                <w:u w:val="none"/>
              </w:rPr>
              <w:t>6. Дата видачі завдання</w:t>
            </w:r>
            <w:r w:rsidRPr="0068339B"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:rsidR="00156027" w:rsidRPr="0068339B" w:rsidRDefault="00156027" w:rsidP="00AF381C">
            <w:pPr>
              <w:pStyle w:val="afb"/>
              <w:ind w:left="0" w:right="0"/>
              <w:rPr>
                <w:u w:val="none"/>
              </w:rPr>
            </w:pPr>
          </w:p>
        </w:tc>
      </w:tr>
    </w:tbl>
    <w:p w:rsidR="00156027" w:rsidRPr="0068339B" w:rsidRDefault="00156027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68339B">
        <w:rPr>
          <w:lang w:val="uk-UA"/>
        </w:rPr>
        <w:br w:type="page"/>
      </w:r>
    </w:p>
    <w:p w:rsidR="00156027" w:rsidRPr="0068339B" w:rsidRDefault="00101802" w:rsidP="00765CA2">
      <w:pPr>
        <w:pStyle w:val="af9"/>
        <w:rPr>
          <w:caps/>
          <w:sz w:val="28"/>
        </w:rPr>
      </w:pPr>
      <w:r w:rsidRPr="0068339B">
        <w:rPr>
          <w:sz w:val="28"/>
        </w:rPr>
        <w:lastRenderedPageBreak/>
        <w:t>АНОТАЦІЯ</w:t>
      </w:r>
    </w:p>
    <w:p w:rsidR="00156027" w:rsidRPr="0068339B" w:rsidRDefault="00156027" w:rsidP="00156027">
      <w:pPr>
        <w:jc w:val="center"/>
        <w:rPr>
          <w:lang w:val="uk-UA"/>
        </w:rPr>
      </w:pPr>
    </w:p>
    <w:p w:rsidR="00156027" w:rsidRPr="0068339B" w:rsidRDefault="00156027" w:rsidP="00156027">
      <w:pPr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Пояснювальна записка до курсової роботи: </w:t>
      </w:r>
      <w:r w:rsidR="001E0341" w:rsidRPr="0068339B">
        <w:rPr>
          <w:szCs w:val="28"/>
          <w:lang w:val="uk-UA"/>
        </w:rPr>
        <w:t>14</w:t>
      </w:r>
      <w:r w:rsidRPr="0068339B">
        <w:rPr>
          <w:szCs w:val="28"/>
          <w:lang w:val="uk-UA"/>
        </w:rPr>
        <w:t xml:space="preserve"> сторінок, </w:t>
      </w:r>
      <w:r w:rsidR="001E0341" w:rsidRPr="0068339B">
        <w:rPr>
          <w:szCs w:val="28"/>
          <w:lang w:val="uk-UA"/>
        </w:rPr>
        <w:t>1</w:t>
      </w:r>
      <w:r w:rsidRPr="0068339B">
        <w:rPr>
          <w:szCs w:val="28"/>
          <w:lang w:val="uk-UA"/>
        </w:rPr>
        <w:t xml:space="preserve"> табл</w:t>
      </w:r>
      <w:r w:rsidR="00110582" w:rsidRPr="0068339B">
        <w:rPr>
          <w:szCs w:val="28"/>
          <w:lang w:val="uk-UA"/>
        </w:rPr>
        <w:t>иц</w:t>
      </w:r>
      <w:r w:rsidR="001E0341" w:rsidRPr="0068339B">
        <w:rPr>
          <w:szCs w:val="28"/>
          <w:lang w:val="uk-UA"/>
        </w:rPr>
        <w:t>ю</w:t>
      </w:r>
      <w:r w:rsidRPr="0068339B">
        <w:rPr>
          <w:szCs w:val="28"/>
          <w:lang w:val="uk-UA"/>
        </w:rPr>
        <w:t>.</w:t>
      </w:r>
    </w:p>
    <w:p w:rsidR="00156027" w:rsidRPr="0068339B" w:rsidRDefault="00156027" w:rsidP="00156027">
      <w:pPr>
        <w:rPr>
          <w:spacing w:val="-20"/>
          <w:szCs w:val="28"/>
          <w:lang w:val="uk-UA"/>
        </w:rPr>
      </w:pPr>
      <w:r w:rsidRPr="0068339B">
        <w:rPr>
          <w:szCs w:val="28"/>
          <w:lang w:val="uk-UA"/>
        </w:rPr>
        <w:t>Об’єкт дослідження</w:t>
      </w:r>
      <w:r w:rsidRPr="00E52872">
        <w:rPr>
          <w:szCs w:val="28"/>
          <w:lang w:val="uk-UA"/>
        </w:rPr>
        <w:t xml:space="preserve">: </w:t>
      </w:r>
      <w:r w:rsidR="00D27292" w:rsidRPr="00E52872">
        <w:rPr>
          <w:rFonts w:eastAsia="Calibri" w:cs="Times New Roman"/>
          <w:szCs w:val="28"/>
          <w:lang w:val="uk-UA"/>
        </w:rPr>
        <w:t>Тест-план курсового проект</w:t>
      </w:r>
      <w:r w:rsidR="00EC755F" w:rsidRPr="00E52872">
        <w:rPr>
          <w:rFonts w:eastAsia="Calibri" w:cs="Times New Roman"/>
          <w:szCs w:val="28"/>
          <w:lang w:val="uk-UA"/>
        </w:rPr>
        <w:t>у</w:t>
      </w:r>
      <w:r w:rsidRPr="00E52872">
        <w:rPr>
          <w:szCs w:val="28"/>
          <w:lang w:val="uk-UA"/>
        </w:rPr>
        <w:t>.</w:t>
      </w:r>
    </w:p>
    <w:p w:rsidR="00156027" w:rsidRPr="0068339B" w:rsidRDefault="00156027" w:rsidP="00D27292">
      <w:pPr>
        <w:rPr>
          <w:szCs w:val="28"/>
          <w:highlight w:val="red"/>
          <w:lang w:val="uk-UA"/>
        </w:rPr>
      </w:pPr>
      <w:r w:rsidRPr="0068339B">
        <w:rPr>
          <w:szCs w:val="28"/>
          <w:lang w:val="uk-UA"/>
        </w:rPr>
        <w:t>Мета роботи:</w:t>
      </w:r>
      <w:r w:rsidR="00D27292" w:rsidRPr="0068339B">
        <w:rPr>
          <w:szCs w:val="28"/>
          <w:lang w:val="uk-UA"/>
        </w:rPr>
        <w:t xml:space="preserve"> написання тестового плану курсового проекту</w:t>
      </w:r>
      <w:r w:rsidRPr="0068339B">
        <w:rPr>
          <w:szCs w:val="28"/>
          <w:lang w:val="uk-UA"/>
        </w:rPr>
        <w:t xml:space="preserve">. </w:t>
      </w:r>
    </w:p>
    <w:p w:rsidR="000A1376" w:rsidRPr="0068339B" w:rsidRDefault="00451796" w:rsidP="0084428E">
      <w:pPr>
        <w:pStyle w:val="a4"/>
        <w:rPr>
          <w:lang w:val="uk-UA"/>
        </w:rPr>
      </w:pPr>
      <w:r w:rsidRPr="0068339B">
        <w:rPr>
          <w:lang w:val="uk-UA"/>
        </w:rPr>
        <w:lastRenderedPageBreak/>
        <w:t>Зміст</w:t>
      </w:r>
    </w:p>
    <w:p w:rsidR="00E52872" w:rsidRDefault="003C4D4A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68339B">
        <w:rPr>
          <w:lang w:val="uk-UA"/>
        </w:rPr>
        <w:fldChar w:fldCharType="begin"/>
      </w:r>
      <w:r w:rsidRPr="0068339B">
        <w:rPr>
          <w:lang w:val="uk-UA"/>
        </w:rPr>
        <w:instrText xml:space="preserve"> TOC \o "1-4" \h \z \u </w:instrText>
      </w:r>
      <w:r w:rsidRPr="0068339B">
        <w:rPr>
          <w:lang w:val="uk-UA"/>
        </w:rPr>
        <w:fldChar w:fldCharType="separate"/>
      </w:r>
      <w:hyperlink w:anchor="_Toc533191806" w:history="1">
        <w:r w:rsidR="00E52872" w:rsidRPr="00693FF0">
          <w:rPr>
            <w:rStyle w:val="a9"/>
            <w:noProof/>
            <w:lang w:val="uk-UA"/>
          </w:rPr>
          <w:t>1</w:t>
        </w:r>
        <w:r w:rsidR="00E52872"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="00E52872" w:rsidRPr="00693FF0">
          <w:rPr>
            <w:rStyle w:val="a9"/>
            <w:noProof/>
            <w:lang w:val="uk-UA"/>
          </w:rPr>
          <w:t>Індентифікатор</w:t>
        </w:r>
        <w:r w:rsidR="00E52872">
          <w:rPr>
            <w:noProof/>
            <w:webHidden/>
          </w:rPr>
          <w:tab/>
        </w:r>
        <w:r w:rsidR="00E52872">
          <w:rPr>
            <w:noProof/>
            <w:webHidden/>
          </w:rPr>
          <w:fldChar w:fldCharType="begin"/>
        </w:r>
        <w:r w:rsidR="00E52872">
          <w:rPr>
            <w:noProof/>
            <w:webHidden/>
          </w:rPr>
          <w:instrText xml:space="preserve"> PAGEREF _Toc533191806 \h </w:instrText>
        </w:r>
        <w:r w:rsidR="00E52872">
          <w:rPr>
            <w:noProof/>
            <w:webHidden/>
          </w:rPr>
        </w:r>
        <w:r w:rsidR="00E52872">
          <w:rPr>
            <w:noProof/>
            <w:webHidden/>
          </w:rPr>
          <w:fldChar w:fldCharType="separate"/>
        </w:r>
        <w:r w:rsidR="00E52872">
          <w:rPr>
            <w:noProof/>
            <w:webHidden/>
          </w:rPr>
          <w:t>5</w:t>
        </w:r>
        <w:r w:rsidR="00E52872"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07" w:history="1">
        <w:r w:rsidRPr="00693FF0">
          <w:rPr>
            <w:rStyle w:val="a9"/>
            <w:noProof/>
            <w:lang w:val="uk-UA"/>
          </w:rPr>
          <w:t>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08" w:history="1">
        <w:r w:rsidRPr="00693FF0">
          <w:rPr>
            <w:rStyle w:val="a9"/>
            <w:noProof/>
            <w:lang w:val="uk-UA"/>
          </w:rPr>
          <w:t>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Об'єкт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09" w:history="1">
        <w:r w:rsidRPr="00693FF0">
          <w:rPr>
            <w:rStyle w:val="a9"/>
            <w:noProof/>
            <w:lang w:val="uk-UA"/>
          </w:rPr>
          <w:t>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Компоненти, що тестуються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10" w:history="1">
        <w:r w:rsidRPr="00693FF0">
          <w:rPr>
            <w:rStyle w:val="a9"/>
            <w:noProof/>
            <w:lang w:val="uk-UA"/>
          </w:rPr>
          <w:t>5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Компоненти, що не тестуються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11" w:history="1">
        <w:r w:rsidRPr="00693FF0">
          <w:rPr>
            <w:rStyle w:val="a9"/>
            <w:noProof/>
            <w:lang w:val="uk-UA"/>
          </w:rPr>
          <w:t>6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Підхід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12" w:history="1">
        <w:r w:rsidRPr="00693FF0">
          <w:rPr>
            <w:rStyle w:val="a9"/>
            <w:noProof/>
            <w:lang w:val="uk-UA"/>
          </w:rPr>
          <w:t>6.1.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Приймальні тести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13" w:history="1">
        <w:r w:rsidRPr="00693FF0">
          <w:rPr>
            <w:rStyle w:val="a9"/>
            <w:noProof/>
            <w:lang w:val="uk-UA"/>
          </w:rPr>
          <w:t>6.2.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Функціональні тести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14" w:history="1">
        <w:r w:rsidRPr="00693FF0">
          <w:rPr>
            <w:rStyle w:val="a9"/>
            <w:noProof/>
            <w:lang w:val="uk-UA"/>
          </w:rPr>
          <w:t>6.3.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Нефункціональні тести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15" w:history="1">
        <w:r w:rsidRPr="00693FF0">
          <w:rPr>
            <w:rStyle w:val="a9"/>
            <w:noProof/>
            <w:lang w:val="uk-UA"/>
          </w:rPr>
          <w:t>6.4.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Автоматичні тести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16" w:history="1">
        <w:r w:rsidRPr="00693FF0">
          <w:rPr>
            <w:rStyle w:val="a9"/>
            <w:noProof/>
            <w:lang w:val="uk-UA"/>
          </w:rPr>
          <w:t>7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Критерії проходження тестів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17" w:history="1">
        <w:r w:rsidRPr="00693FF0">
          <w:rPr>
            <w:rStyle w:val="a9"/>
            <w:noProof/>
            <w:lang w:val="uk-UA"/>
          </w:rPr>
          <w:t>8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Критерії призупинення та відновлення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18" w:history="1">
        <w:r w:rsidRPr="00693FF0">
          <w:rPr>
            <w:rStyle w:val="a9"/>
            <w:noProof/>
            <w:lang w:val="uk-UA"/>
          </w:rPr>
          <w:t>9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Результати проведення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19" w:history="1">
        <w:r w:rsidRPr="00693FF0">
          <w:rPr>
            <w:rStyle w:val="a9"/>
            <w:noProof/>
            <w:lang w:val="uk-UA"/>
          </w:rPr>
          <w:t>10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Задачі для проведення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20" w:history="1">
        <w:r w:rsidRPr="00693FF0">
          <w:rPr>
            <w:rStyle w:val="a9"/>
            <w:noProof/>
            <w:lang w:val="uk-UA"/>
          </w:rPr>
          <w:t>11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Технічні потреби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21" w:history="1">
        <w:r w:rsidRPr="00693FF0">
          <w:rPr>
            <w:rStyle w:val="a9"/>
            <w:noProof/>
            <w:lang w:val="uk-UA"/>
          </w:rPr>
          <w:t>11.1.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Апаратне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32"/>
        <w:tabs>
          <w:tab w:val="left" w:pos="225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22" w:history="1">
        <w:r w:rsidRPr="00693FF0">
          <w:rPr>
            <w:rStyle w:val="a9"/>
            <w:noProof/>
            <w:lang w:val="uk-UA"/>
          </w:rPr>
          <w:t>11.1.1.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32"/>
        <w:tabs>
          <w:tab w:val="left" w:pos="225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23" w:history="1">
        <w:r w:rsidRPr="00693FF0">
          <w:rPr>
            <w:rStyle w:val="a9"/>
            <w:noProof/>
            <w:lang w:val="uk-UA"/>
          </w:rPr>
          <w:t>11.1.2.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Клієнтська машина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24" w:history="1">
        <w:r w:rsidRPr="00693FF0">
          <w:rPr>
            <w:rStyle w:val="a9"/>
            <w:noProof/>
            <w:lang w:val="uk-UA"/>
          </w:rPr>
          <w:t>11.2.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Програмне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32"/>
        <w:tabs>
          <w:tab w:val="left" w:pos="225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25" w:history="1">
        <w:r w:rsidRPr="00693FF0">
          <w:rPr>
            <w:rStyle w:val="a9"/>
            <w:noProof/>
            <w:lang w:val="uk-UA"/>
          </w:rPr>
          <w:t>11.2.1.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32"/>
        <w:tabs>
          <w:tab w:val="left" w:pos="225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26" w:history="1">
        <w:r w:rsidRPr="00693FF0">
          <w:rPr>
            <w:rStyle w:val="a9"/>
            <w:noProof/>
            <w:lang w:val="uk-UA"/>
          </w:rPr>
          <w:t>11.2.2.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Клієнтська машина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27" w:history="1">
        <w:r w:rsidRPr="00693FF0">
          <w:rPr>
            <w:rStyle w:val="a9"/>
            <w:noProof/>
            <w:lang w:val="uk-UA"/>
          </w:rPr>
          <w:t>12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Обов`язки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28" w:history="1">
        <w:r w:rsidRPr="00693FF0">
          <w:rPr>
            <w:rStyle w:val="a9"/>
            <w:noProof/>
            <w:lang w:val="uk-UA"/>
          </w:rPr>
          <w:t>13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Необхідні компетенції та тренінги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29" w:history="1">
        <w:r w:rsidRPr="00693FF0">
          <w:rPr>
            <w:rStyle w:val="a9"/>
            <w:noProof/>
            <w:lang w:val="uk-UA"/>
          </w:rPr>
          <w:t>13.1.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Кадрові потреби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191830" w:history="1">
        <w:r w:rsidRPr="00693FF0">
          <w:rPr>
            <w:rStyle w:val="a9"/>
            <w:noProof/>
            <w:lang w:val="uk-UA"/>
          </w:rPr>
          <w:t>13.2.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Тренувальні потреби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31" w:history="1">
        <w:r w:rsidRPr="00693FF0">
          <w:rPr>
            <w:rStyle w:val="a9"/>
            <w:noProof/>
            <w:lang w:val="uk-UA"/>
          </w:rPr>
          <w:t>14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Розклад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32" w:history="1">
        <w:r w:rsidRPr="00693FF0">
          <w:rPr>
            <w:rStyle w:val="a9"/>
            <w:noProof/>
            <w:lang w:val="uk-UA"/>
          </w:rPr>
          <w:t>15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Ризики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33" w:history="1">
        <w:r w:rsidRPr="00693FF0">
          <w:rPr>
            <w:rStyle w:val="a9"/>
            <w:noProof/>
            <w:lang w:val="uk-UA"/>
          </w:rPr>
          <w:t>16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ru-RU"/>
          </w:rPr>
          <w:tab/>
        </w:r>
        <w:r w:rsidRPr="00693FF0">
          <w:rPr>
            <w:rStyle w:val="a9"/>
            <w:noProof/>
            <w:lang w:val="uk-UA"/>
          </w:rPr>
          <w:t>Затвердження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2872" w:rsidRDefault="00E52872">
      <w:pPr>
        <w:pStyle w:val="12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533191834" w:history="1">
        <w:r w:rsidRPr="00693FF0">
          <w:rPr>
            <w:rStyle w:val="a9"/>
            <w:rFonts w:eastAsiaTheme="majorEastAsia" w:cstheme="majorBidi"/>
            <w:b/>
            <w:bCs/>
            <w:noProof/>
            <w:lang w:val="uk-UA"/>
          </w:rPr>
          <w:t>Додаток А . Список завдань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_Toc533191834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1376" w:rsidRPr="0068339B" w:rsidRDefault="003C4D4A" w:rsidP="001425A3">
      <w:pPr>
        <w:ind w:left="709" w:firstLine="0"/>
        <w:rPr>
          <w:lang w:val="uk-UA"/>
        </w:rPr>
      </w:pPr>
      <w:r w:rsidRPr="0068339B">
        <w:rPr>
          <w:lang w:val="uk-UA"/>
        </w:rPr>
        <w:fldChar w:fldCharType="end"/>
      </w:r>
    </w:p>
    <w:p w:rsidR="004819AE" w:rsidRPr="0068339B" w:rsidRDefault="004819AE">
      <w:pPr>
        <w:spacing w:after="200" w:line="276" w:lineRule="auto"/>
        <w:ind w:firstLine="0"/>
        <w:jc w:val="left"/>
        <w:rPr>
          <w:b/>
          <w:caps/>
          <w:lang w:val="uk-UA"/>
        </w:rPr>
      </w:pPr>
      <w:r w:rsidRPr="0068339B">
        <w:rPr>
          <w:lang w:val="uk-UA"/>
        </w:rPr>
        <w:br w:type="page"/>
      </w:r>
    </w:p>
    <w:p w:rsidR="004819AE" w:rsidRPr="0068339B" w:rsidRDefault="00E56515" w:rsidP="004819AE">
      <w:pPr>
        <w:pStyle w:val="1"/>
        <w:rPr>
          <w:lang w:val="uk-UA"/>
        </w:rPr>
      </w:pPr>
      <w:bookmarkStart w:id="0" w:name="_Toc533191806"/>
      <w:r w:rsidRPr="0068339B">
        <w:rPr>
          <w:lang w:val="uk-UA"/>
        </w:rPr>
        <w:lastRenderedPageBreak/>
        <w:t>Індентифікатор</w:t>
      </w:r>
      <w:bookmarkEnd w:id="0"/>
    </w:p>
    <w:p w:rsidR="004819AE" w:rsidRPr="0068339B" w:rsidRDefault="004819AE" w:rsidP="004819AE">
      <w:pPr>
        <w:rPr>
          <w:lang w:val="uk-UA"/>
        </w:rPr>
      </w:pPr>
      <w:r w:rsidRPr="0068339B">
        <w:rPr>
          <w:lang w:val="uk-UA"/>
        </w:rPr>
        <w:t>Тест-план проект</w:t>
      </w:r>
      <w:r w:rsidR="00DA5ED1">
        <w:rPr>
          <w:lang w:val="uk-UA"/>
        </w:rPr>
        <w:t>у</w:t>
      </w:r>
      <w:r w:rsidR="00DA5ED1" w:rsidRPr="00DA5ED1">
        <w:t>:</w:t>
      </w:r>
      <w:r w:rsidRPr="0068339B">
        <w:rPr>
          <w:lang w:val="uk-UA"/>
        </w:rPr>
        <w:t xml:space="preserve"> “Відновлення вмісту </w:t>
      </w:r>
      <w:r w:rsidR="00EC755F">
        <w:rPr>
          <w:lang w:val="uk-UA"/>
        </w:rPr>
        <w:t>розмитих</w:t>
      </w:r>
      <w:r w:rsidRPr="0068339B">
        <w:rPr>
          <w:lang w:val="uk-UA"/>
        </w:rPr>
        <w:t xml:space="preserve"> зображень”</w:t>
      </w:r>
    </w:p>
    <w:p w:rsidR="004819AE" w:rsidRPr="0068339B" w:rsidRDefault="004819AE" w:rsidP="004819AE">
      <w:pPr>
        <w:rPr>
          <w:lang w:val="uk-UA"/>
        </w:rPr>
      </w:pPr>
      <w:r w:rsidRPr="0068339B">
        <w:rPr>
          <w:lang w:val="uk-UA"/>
        </w:rPr>
        <w:t xml:space="preserve">Автор: </w:t>
      </w:r>
      <w:proofErr w:type="spellStart"/>
      <w:r w:rsidRPr="0068339B">
        <w:rPr>
          <w:lang w:val="uk-UA"/>
        </w:rPr>
        <w:t>Зарічковий</w:t>
      </w:r>
      <w:proofErr w:type="spellEnd"/>
      <w:r w:rsidRPr="0068339B">
        <w:rPr>
          <w:lang w:val="uk-UA"/>
        </w:rPr>
        <w:t xml:space="preserve"> О. А.</w:t>
      </w:r>
    </w:p>
    <w:p w:rsidR="004819AE" w:rsidRPr="0068339B" w:rsidRDefault="004819AE" w:rsidP="004819AE">
      <w:pPr>
        <w:rPr>
          <w:lang w:val="uk-UA"/>
        </w:rPr>
      </w:pPr>
      <w:r w:rsidRPr="0068339B">
        <w:rPr>
          <w:lang w:val="uk-UA"/>
        </w:rPr>
        <w:t>Версія: 1</w:t>
      </w:r>
    </w:p>
    <w:p w:rsidR="004819AE" w:rsidRPr="0068339B" w:rsidRDefault="004819AE" w:rsidP="004819AE">
      <w:pPr>
        <w:rPr>
          <w:lang w:val="uk-UA"/>
        </w:rPr>
      </w:pPr>
    </w:p>
    <w:p w:rsidR="004819AE" w:rsidRPr="0068339B" w:rsidRDefault="004819AE" w:rsidP="004819AE">
      <w:pPr>
        <w:pStyle w:val="1"/>
        <w:rPr>
          <w:lang w:val="uk-UA"/>
        </w:rPr>
      </w:pPr>
      <w:bookmarkStart w:id="1" w:name="_Toc533191807"/>
      <w:r w:rsidRPr="0068339B">
        <w:rPr>
          <w:lang w:val="uk-UA"/>
        </w:rPr>
        <w:t>Вступ</w:t>
      </w:r>
      <w:bookmarkEnd w:id="1"/>
    </w:p>
    <w:p w:rsidR="004819AE" w:rsidRPr="0068339B" w:rsidRDefault="00EC755F" w:rsidP="004819AE">
      <w:pPr>
        <w:rPr>
          <w:lang w:val="uk-UA"/>
        </w:rPr>
      </w:pPr>
      <w:r>
        <w:rPr>
          <w:lang w:val="uk-UA"/>
        </w:rPr>
        <w:t>Ціллю даного тест плану</w:t>
      </w:r>
      <w:r w:rsidR="004819AE" w:rsidRPr="0068339B">
        <w:rPr>
          <w:lang w:val="uk-UA"/>
        </w:rPr>
        <w:t xml:space="preserve"> являється опис процесу тестування програмного продукту по </w:t>
      </w:r>
      <w:r w:rsidR="0068339B">
        <w:rPr>
          <w:lang w:val="uk-UA"/>
        </w:rPr>
        <w:t>відновленню</w:t>
      </w:r>
      <w:r w:rsidR="004819AE" w:rsidRPr="0068339B">
        <w:rPr>
          <w:lang w:val="uk-UA"/>
        </w:rPr>
        <w:t xml:space="preserve"> вмісту </w:t>
      </w:r>
      <w:r w:rsidR="0068339B" w:rsidRPr="0068339B">
        <w:rPr>
          <w:lang w:val="uk-UA"/>
        </w:rPr>
        <w:t>зображень</w:t>
      </w:r>
      <w:r w:rsidR="004819AE" w:rsidRPr="0068339B">
        <w:rPr>
          <w:lang w:val="uk-UA"/>
        </w:rPr>
        <w:t>, які пошкоджені в насл</w:t>
      </w:r>
      <w:r w:rsidR="0068339B">
        <w:rPr>
          <w:lang w:val="uk-UA"/>
        </w:rPr>
        <w:t>ідок різки</w:t>
      </w:r>
      <w:r>
        <w:rPr>
          <w:lang w:val="uk-UA"/>
        </w:rPr>
        <w:t>х</w:t>
      </w:r>
      <w:r w:rsidR="0068339B">
        <w:rPr>
          <w:lang w:val="uk-UA"/>
        </w:rPr>
        <w:t xml:space="preserve"> рухів </w:t>
      </w:r>
      <w:proofErr w:type="spellStart"/>
      <w:r w:rsidR="0068339B">
        <w:rPr>
          <w:lang w:val="uk-UA"/>
        </w:rPr>
        <w:t>фото-</w:t>
      </w:r>
      <w:proofErr w:type="spellEnd"/>
      <w:r w:rsidR="0068339B">
        <w:rPr>
          <w:lang w:val="uk-UA"/>
        </w:rPr>
        <w:t xml:space="preserve"> та відео</w:t>
      </w:r>
      <w:r w:rsidR="004819AE" w:rsidRPr="0068339B">
        <w:rPr>
          <w:lang w:val="uk-UA"/>
        </w:rPr>
        <w:t>апаратури під час їх зйомки. Програмний продукт передбачає обробку зображень великої роздільної</w:t>
      </w:r>
      <w:r>
        <w:rPr>
          <w:lang w:val="uk-UA"/>
        </w:rPr>
        <w:t xml:space="preserve"> здатності</w:t>
      </w:r>
      <w:r w:rsidR="004819AE" w:rsidRPr="0068339B">
        <w:rPr>
          <w:lang w:val="uk-UA"/>
        </w:rPr>
        <w:t xml:space="preserve"> та побудований на клієнт-серверній архітектурі. Сервер має HTTP API, яке ба</w:t>
      </w:r>
      <w:r>
        <w:rPr>
          <w:lang w:val="uk-UA"/>
        </w:rPr>
        <w:t>зується на JSON, що в сукупності</w:t>
      </w:r>
      <w:r w:rsidR="004819AE" w:rsidRPr="0068339B">
        <w:rPr>
          <w:lang w:val="uk-UA"/>
        </w:rPr>
        <w:t xml:space="preserve"> з візуальним інтерфейсом суттєво спрощує тестування.</w:t>
      </w:r>
    </w:p>
    <w:p w:rsidR="004819AE" w:rsidRPr="0068339B" w:rsidRDefault="004819AE" w:rsidP="004819AE">
      <w:pPr>
        <w:rPr>
          <w:lang w:val="uk-UA"/>
        </w:rPr>
      </w:pPr>
    </w:p>
    <w:p w:rsidR="004819AE" w:rsidRPr="0068339B" w:rsidRDefault="00DA5ED1" w:rsidP="004819AE">
      <w:pPr>
        <w:pStyle w:val="1"/>
        <w:rPr>
          <w:lang w:val="uk-UA"/>
        </w:rPr>
      </w:pPr>
      <w:bookmarkStart w:id="2" w:name="_Toc533191808"/>
      <w:r>
        <w:rPr>
          <w:lang w:val="uk-UA"/>
        </w:rPr>
        <w:t>Об'єкт</w:t>
      </w:r>
      <w:r w:rsidR="004819AE" w:rsidRPr="0068339B">
        <w:rPr>
          <w:lang w:val="uk-UA"/>
        </w:rPr>
        <w:t xml:space="preserve"> тестування</w:t>
      </w:r>
      <w:bookmarkEnd w:id="2"/>
    </w:p>
    <w:p w:rsidR="00F9301F" w:rsidRPr="0068339B" w:rsidRDefault="004819AE" w:rsidP="00F9301F">
      <w:pPr>
        <w:rPr>
          <w:lang w:val="uk-UA"/>
        </w:rPr>
      </w:pPr>
      <w:r w:rsidRPr="0068339B">
        <w:rPr>
          <w:lang w:val="uk-UA"/>
        </w:rPr>
        <w:t>Версія про</w:t>
      </w:r>
      <w:r w:rsidR="00F9301F" w:rsidRPr="0068339B">
        <w:rPr>
          <w:lang w:val="uk-UA"/>
        </w:rPr>
        <w:t>дукту, що буде тестуватись: 1.0</w:t>
      </w:r>
    </w:p>
    <w:p w:rsidR="004819AE" w:rsidRPr="0068339B" w:rsidRDefault="0068339B" w:rsidP="00F9301F">
      <w:pPr>
        <w:rPr>
          <w:lang w:val="uk-UA"/>
        </w:rPr>
      </w:pPr>
      <w:r w:rsidRPr="0068339B">
        <w:rPr>
          <w:lang w:val="uk-UA"/>
        </w:rPr>
        <w:t>Основними</w:t>
      </w:r>
      <w:r w:rsidR="004819AE" w:rsidRPr="0068339B">
        <w:rPr>
          <w:lang w:val="uk-UA"/>
        </w:rPr>
        <w:t xml:space="preserve"> </w:t>
      </w:r>
      <w:r w:rsidR="00DA5ED1">
        <w:rPr>
          <w:lang w:val="uk-UA"/>
        </w:rPr>
        <w:t>об’єктами</w:t>
      </w:r>
      <w:r w:rsidR="004819AE" w:rsidRPr="0068339B">
        <w:rPr>
          <w:lang w:val="uk-UA"/>
        </w:rPr>
        <w:t xml:space="preserve"> тестування є:</w:t>
      </w:r>
    </w:p>
    <w:p w:rsidR="004819AE" w:rsidRPr="0068339B" w:rsidRDefault="004819AE" w:rsidP="00F9301F">
      <w:pPr>
        <w:pStyle w:val="a3"/>
        <w:numPr>
          <w:ilvl w:val="0"/>
          <w:numId w:val="37"/>
        </w:numPr>
        <w:rPr>
          <w:lang w:val="uk-UA"/>
        </w:rPr>
      </w:pPr>
      <w:r w:rsidRPr="0068339B">
        <w:rPr>
          <w:lang w:val="uk-UA"/>
        </w:rPr>
        <w:t xml:space="preserve">Сервер по </w:t>
      </w:r>
      <w:r w:rsidR="0068339B">
        <w:rPr>
          <w:lang w:val="uk-UA"/>
        </w:rPr>
        <w:t>обробці</w:t>
      </w:r>
      <w:r w:rsidRPr="0068339B">
        <w:rPr>
          <w:lang w:val="uk-UA"/>
        </w:rPr>
        <w:t xml:space="preserve"> зображень</w:t>
      </w:r>
      <w:r w:rsidR="009062F4">
        <w:rPr>
          <w:lang w:val="en-US"/>
        </w:rPr>
        <w:t>;</w:t>
      </w:r>
    </w:p>
    <w:p w:rsidR="004819AE" w:rsidRPr="0068339B" w:rsidRDefault="004819AE" w:rsidP="00F9301F">
      <w:pPr>
        <w:pStyle w:val="a3"/>
        <w:numPr>
          <w:ilvl w:val="0"/>
          <w:numId w:val="37"/>
        </w:numPr>
        <w:rPr>
          <w:lang w:val="uk-UA"/>
        </w:rPr>
      </w:pPr>
      <w:r w:rsidRPr="0068339B">
        <w:rPr>
          <w:lang w:val="uk-UA"/>
        </w:rPr>
        <w:t>Веб-сервер</w:t>
      </w:r>
      <w:r w:rsidR="009062F4">
        <w:rPr>
          <w:lang w:val="en-US"/>
        </w:rPr>
        <w:t>;</w:t>
      </w:r>
    </w:p>
    <w:p w:rsidR="004819AE" w:rsidRPr="0068339B" w:rsidRDefault="004819AE" w:rsidP="00F9301F">
      <w:pPr>
        <w:pStyle w:val="a3"/>
        <w:numPr>
          <w:ilvl w:val="0"/>
          <w:numId w:val="37"/>
        </w:numPr>
        <w:rPr>
          <w:lang w:val="uk-UA"/>
        </w:rPr>
      </w:pPr>
      <w:r w:rsidRPr="0068339B">
        <w:rPr>
          <w:lang w:val="uk-UA"/>
        </w:rPr>
        <w:t>Інтерфейс користувача</w:t>
      </w:r>
      <w:r w:rsidR="009062F4">
        <w:rPr>
          <w:lang w:val="en-US"/>
        </w:rPr>
        <w:t>.</w:t>
      </w:r>
    </w:p>
    <w:p w:rsidR="00F9301F" w:rsidRPr="0068339B" w:rsidRDefault="00F9301F" w:rsidP="00F9301F">
      <w:pPr>
        <w:ind w:left="1069" w:firstLine="0"/>
        <w:rPr>
          <w:lang w:val="uk-UA"/>
        </w:rPr>
      </w:pPr>
    </w:p>
    <w:p w:rsidR="00F9301F" w:rsidRPr="0068339B" w:rsidRDefault="00DA5ED1" w:rsidP="00DA5ED1">
      <w:pPr>
        <w:pStyle w:val="1"/>
        <w:rPr>
          <w:lang w:val="uk-UA"/>
        </w:rPr>
      </w:pPr>
      <w:bookmarkStart w:id="3" w:name="_Toc533191809"/>
      <w:r w:rsidRPr="00DA5ED1">
        <w:rPr>
          <w:lang w:val="uk-UA"/>
        </w:rPr>
        <w:t>Компоненти, що тестуються</w:t>
      </w:r>
      <w:bookmarkEnd w:id="3"/>
    </w:p>
    <w:p w:rsidR="00F9301F" w:rsidRPr="0068339B" w:rsidRDefault="00F9301F" w:rsidP="00F9301F">
      <w:pPr>
        <w:pStyle w:val="a3"/>
        <w:numPr>
          <w:ilvl w:val="0"/>
          <w:numId w:val="38"/>
        </w:numPr>
        <w:rPr>
          <w:lang w:val="uk-UA"/>
        </w:rPr>
      </w:pPr>
      <w:r w:rsidRPr="0068339B">
        <w:rPr>
          <w:lang w:val="uk-UA"/>
        </w:rPr>
        <w:t xml:space="preserve">Відновлення контенту зображень, які містять елементи </w:t>
      </w:r>
      <w:r w:rsidR="00EC755F">
        <w:rPr>
          <w:lang w:val="uk-UA"/>
        </w:rPr>
        <w:t>розмитості</w:t>
      </w:r>
      <w:r w:rsidRPr="0068339B">
        <w:rPr>
          <w:lang w:val="uk-UA"/>
        </w:rPr>
        <w:t>.</w:t>
      </w:r>
    </w:p>
    <w:p w:rsidR="00F9301F" w:rsidRPr="0068339B" w:rsidRDefault="00F9301F" w:rsidP="00F9301F">
      <w:pPr>
        <w:pStyle w:val="a3"/>
        <w:numPr>
          <w:ilvl w:val="0"/>
          <w:numId w:val="38"/>
        </w:numPr>
        <w:rPr>
          <w:lang w:val="uk-UA"/>
        </w:rPr>
      </w:pPr>
      <w:r w:rsidRPr="0068339B">
        <w:rPr>
          <w:lang w:val="uk-UA"/>
        </w:rPr>
        <w:t xml:space="preserve">Ігнорування зображень, які не містять елементів </w:t>
      </w:r>
      <w:r w:rsidR="00EC755F">
        <w:rPr>
          <w:lang w:val="uk-UA"/>
        </w:rPr>
        <w:t>розмитості</w:t>
      </w:r>
      <w:r w:rsidRPr="0068339B">
        <w:rPr>
          <w:lang w:val="uk-UA"/>
        </w:rPr>
        <w:t>:</w:t>
      </w:r>
    </w:p>
    <w:p w:rsidR="00F9301F" w:rsidRPr="0068339B" w:rsidRDefault="00F9301F" w:rsidP="00F9301F">
      <w:pPr>
        <w:pStyle w:val="a3"/>
        <w:ind w:left="1068" w:firstLine="0"/>
        <w:rPr>
          <w:lang w:val="uk-UA"/>
        </w:rPr>
      </w:pPr>
      <w:r w:rsidRPr="0068339B">
        <w:rPr>
          <w:lang w:val="uk-UA"/>
        </w:rPr>
        <w:t xml:space="preserve">Тобто, якщо на вхід програмного продукту подається зображення на якому </w:t>
      </w:r>
      <w:r w:rsidR="0068339B" w:rsidRPr="0068339B">
        <w:rPr>
          <w:lang w:val="uk-UA"/>
        </w:rPr>
        <w:t>відсутні</w:t>
      </w:r>
      <w:r w:rsidR="00EC755F">
        <w:rPr>
          <w:lang w:val="uk-UA"/>
        </w:rPr>
        <w:t xml:space="preserve"> елементи</w:t>
      </w:r>
      <w:r w:rsidRPr="0068339B">
        <w:rPr>
          <w:lang w:val="uk-UA"/>
        </w:rPr>
        <w:t xml:space="preserve"> </w:t>
      </w:r>
      <w:r w:rsidR="00EC755F">
        <w:rPr>
          <w:lang w:val="uk-UA"/>
        </w:rPr>
        <w:t>розмитості</w:t>
      </w:r>
      <w:r w:rsidRPr="0068339B">
        <w:rPr>
          <w:lang w:val="uk-UA"/>
        </w:rPr>
        <w:t xml:space="preserve">, то </w:t>
      </w:r>
      <w:r w:rsidR="0068339B" w:rsidRPr="0068339B">
        <w:rPr>
          <w:lang w:val="uk-UA"/>
        </w:rPr>
        <w:t>користувачеві</w:t>
      </w:r>
      <w:r w:rsidRPr="0068339B">
        <w:rPr>
          <w:lang w:val="uk-UA"/>
        </w:rPr>
        <w:t xml:space="preserve"> в якості </w:t>
      </w:r>
      <w:r w:rsidR="0068339B" w:rsidRPr="0068339B">
        <w:rPr>
          <w:lang w:val="uk-UA"/>
        </w:rPr>
        <w:t>результату</w:t>
      </w:r>
      <w:r w:rsidRPr="0068339B">
        <w:rPr>
          <w:lang w:val="uk-UA"/>
        </w:rPr>
        <w:t xml:space="preserve"> виводить вхідне зображення, яке н</w:t>
      </w:r>
      <w:r w:rsidR="00FC3870" w:rsidRPr="0068339B">
        <w:rPr>
          <w:lang w:val="uk-UA"/>
        </w:rPr>
        <w:t>е зазнало будь-яких перетворень;</w:t>
      </w:r>
    </w:p>
    <w:p w:rsidR="00F9301F" w:rsidRPr="0068339B" w:rsidRDefault="00F9301F" w:rsidP="00F9301F">
      <w:pPr>
        <w:pStyle w:val="a3"/>
        <w:numPr>
          <w:ilvl w:val="0"/>
          <w:numId w:val="38"/>
        </w:numPr>
        <w:rPr>
          <w:lang w:val="uk-UA"/>
        </w:rPr>
      </w:pPr>
      <w:r w:rsidRPr="0068339B">
        <w:rPr>
          <w:lang w:val="uk-UA"/>
        </w:rPr>
        <w:t>Зміна роздільн</w:t>
      </w:r>
      <w:r w:rsidR="00EC755F">
        <w:rPr>
          <w:lang w:val="uk-UA"/>
        </w:rPr>
        <w:t>ої здатності зображення, що буде</w:t>
      </w:r>
      <w:r w:rsidRPr="0068339B">
        <w:rPr>
          <w:lang w:val="uk-UA"/>
        </w:rPr>
        <w:t xml:space="preserve"> піддаватися </w:t>
      </w:r>
      <w:r w:rsidR="00FC3870" w:rsidRPr="0068339B">
        <w:rPr>
          <w:lang w:val="uk-UA"/>
        </w:rPr>
        <w:t>обробці, за вимогою користувача;</w:t>
      </w:r>
    </w:p>
    <w:p w:rsidR="00F9301F" w:rsidRPr="0068339B" w:rsidRDefault="00F9301F" w:rsidP="00F9301F">
      <w:pPr>
        <w:pStyle w:val="a3"/>
        <w:numPr>
          <w:ilvl w:val="0"/>
          <w:numId w:val="38"/>
        </w:numPr>
        <w:rPr>
          <w:lang w:val="uk-UA"/>
        </w:rPr>
      </w:pPr>
      <w:r w:rsidRPr="0068339B">
        <w:rPr>
          <w:lang w:val="uk-UA"/>
        </w:rPr>
        <w:lastRenderedPageBreak/>
        <w:t>Інтерфейс користувача.</w:t>
      </w:r>
    </w:p>
    <w:p w:rsidR="00F9301F" w:rsidRPr="0068339B" w:rsidRDefault="00F9301F" w:rsidP="00F9301F">
      <w:pPr>
        <w:ind w:left="708" w:firstLine="0"/>
        <w:rPr>
          <w:lang w:val="uk-UA"/>
        </w:rPr>
      </w:pPr>
    </w:p>
    <w:p w:rsidR="00F9301F" w:rsidRPr="0068339B" w:rsidRDefault="00DA5ED1" w:rsidP="00DA5ED1">
      <w:pPr>
        <w:pStyle w:val="1"/>
        <w:rPr>
          <w:lang w:val="uk-UA"/>
        </w:rPr>
      </w:pPr>
      <w:bookmarkStart w:id="4" w:name="_Toc533191810"/>
      <w:r w:rsidRPr="00DA5ED1">
        <w:rPr>
          <w:lang w:val="uk-UA"/>
        </w:rPr>
        <w:t>Компоненти, що не тестуються</w:t>
      </w:r>
      <w:bookmarkEnd w:id="4"/>
    </w:p>
    <w:p w:rsidR="00F9301F" w:rsidRPr="0068339B" w:rsidRDefault="00F9301F" w:rsidP="00F9301F">
      <w:pPr>
        <w:pStyle w:val="a3"/>
        <w:numPr>
          <w:ilvl w:val="0"/>
          <w:numId w:val="39"/>
        </w:numPr>
        <w:rPr>
          <w:lang w:val="uk-UA"/>
        </w:rPr>
      </w:pPr>
      <w:r w:rsidRPr="0068339B">
        <w:rPr>
          <w:lang w:val="uk-UA"/>
        </w:rPr>
        <w:t>Обробка малих (</w:t>
      </w:r>
      <w:r w:rsidR="0068339B" w:rsidRPr="0068339B">
        <w:rPr>
          <w:lang w:val="uk-UA"/>
        </w:rPr>
        <w:t>менших</w:t>
      </w:r>
      <w:r w:rsidRPr="0068339B">
        <w:rPr>
          <w:lang w:val="uk-UA"/>
        </w:rPr>
        <w:t xml:space="preserve"> за 128 пікселів по будь-які</w:t>
      </w:r>
      <w:r w:rsidR="00EC755F">
        <w:rPr>
          <w:lang w:val="uk-UA"/>
        </w:rPr>
        <w:t>й</w:t>
      </w:r>
      <w:r w:rsidRPr="0068339B">
        <w:rPr>
          <w:lang w:val="uk-UA"/>
        </w:rPr>
        <w:t xml:space="preserve"> зі сторін зображення), о</w:t>
      </w:r>
      <w:r w:rsidR="0068339B">
        <w:rPr>
          <w:lang w:val="uk-UA"/>
        </w:rPr>
        <w:t>скільки так</w:t>
      </w:r>
      <w:r w:rsidR="00EC755F">
        <w:rPr>
          <w:lang w:val="uk-UA"/>
        </w:rPr>
        <w:t>а</w:t>
      </w:r>
      <w:r w:rsidR="0068339B">
        <w:rPr>
          <w:lang w:val="uk-UA"/>
        </w:rPr>
        <w:t xml:space="preserve"> роздільна здатність дуже</w:t>
      </w:r>
      <w:r w:rsidRPr="0068339B">
        <w:rPr>
          <w:lang w:val="uk-UA"/>
        </w:rPr>
        <w:t xml:space="preserve"> мала для того щоб гаран</w:t>
      </w:r>
      <w:r w:rsidR="00FC3870" w:rsidRPr="0068339B">
        <w:rPr>
          <w:lang w:val="uk-UA"/>
        </w:rPr>
        <w:t xml:space="preserve">тувати якісну роботу </w:t>
      </w:r>
      <w:r w:rsidR="0068339B" w:rsidRPr="0068339B">
        <w:rPr>
          <w:lang w:val="uk-UA"/>
        </w:rPr>
        <w:t>алгоритму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39"/>
        </w:numPr>
        <w:rPr>
          <w:lang w:val="uk-UA"/>
        </w:rPr>
      </w:pPr>
      <w:r w:rsidRPr="0068339B">
        <w:rPr>
          <w:lang w:val="uk-UA"/>
        </w:rPr>
        <w:t>Обробка надвеликих зображень (більших за 2048 пікселів по будь-які</w:t>
      </w:r>
      <w:r w:rsidR="00EC755F">
        <w:rPr>
          <w:lang w:val="uk-UA"/>
        </w:rPr>
        <w:t>й</w:t>
      </w:r>
      <w:r w:rsidRPr="0068339B">
        <w:rPr>
          <w:lang w:val="uk-UA"/>
        </w:rPr>
        <w:t xml:space="preserve"> зі сторін зображення), </w:t>
      </w:r>
      <w:r w:rsidR="0068339B" w:rsidRPr="0068339B">
        <w:rPr>
          <w:lang w:val="uk-UA"/>
        </w:rPr>
        <w:t>оскільки</w:t>
      </w:r>
      <w:r w:rsidRPr="0068339B">
        <w:rPr>
          <w:lang w:val="uk-UA"/>
        </w:rPr>
        <w:t xml:space="preserve"> обробка таких зображень займає багато часу.</w:t>
      </w:r>
    </w:p>
    <w:p w:rsidR="00F9301F" w:rsidRPr="0068339B" w:rsidRDefault="00F9301F" w:rsidP="00F9301F">
      <w:pPr>
        <w:rPr>
          <w:lang w:val="uk-UA"/>
        </w:rPr>
      </w:pPr>
    </w:p>
    <w:p w:rsidR="00F9301F" w:rsidRPr="0068339B" w:rsidRDefault="00DA5ED1" w:rsidP="00F9301F">
      <w:pPr>
        <w:pStyle w:val="1"/>
        <w:rPr>
          <w:lang w:val="uk-UA"/>
        </w:rPr>
      </w:pPr>
      <w:bookmarkStart w:id="5" w:name="_Toc533191811"/>
      <w:r>
        <w:rPr>
          <w:lang w:val="uk-UA"/>
        </w:rPr>
        <w:t>Підхі</w:t>
      </w:r>
      <w:r w:rsidR="00F9301F" w:rsidRPr="0068339B">
        <w:rPr>
          <w:lang w:val="uk-UA"/>
        </w:rPr>
        <w:t>д</w:t>
      </w:r>
      <w:bookmarkEnd w:id="5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>Тестування відбуватиметься у режимі</w:t>
      </w:r>
      <w:r w:rsidR="00EC755F">
        <w:rPr>
          <w:lang w:val="uk-UA"/>
        </w:rPr>
        <w:t xml:space="preserve"> чорної скриньки</w:t>
      </w:r>
      <w:r w:rsidRPr="0068339B">
        <w:rPr>
          <w:lang w:val="uk-UA"/>
        </w:rPr>
        <w:t xml:space="preserve">. Для надійності функціонал буде протестований як при позитивних, так і при негативних умовах. </w:t>
      </w:r>
    </w:p>
    <w:p w:rsidR="00F9301F" w:rsidRPr="0068339B" w:rsidRDefault="00EC755F" w:rsidP="00F9301F">
      <w:pPr>
        <w:pStyle w:val="2"/>
        <w:rPr>
          <w:lang w:val="uk-UA"/>
        </w:rPr>
      </w:pPr>
      <w:bookmarkStart w:id="6" w:name="_Toc533191812"/>
      <w:r>
        <w:rPr>
          <w:lang w:val="uk-UA"/>
        </w:rPr>
        <w:t>Приймальні</w:t>
      </w:r>
      <w:r w:rsidR="00F9301F" w:rsidRPr="0068339B">
        <w:rPr>
          <w:lang w:val="uk-UA"/>
        </w:rPr>
        <w:t xml:space="preserve"> тести</w:t>
      </w:r>
      <w:bookmarkEnd w:id="6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 xml:space="preserve">Перед початком тестування нової версії програмного продукту необхідно </w:t>
      </w:r>
      <w:r w:rsidR="0068339B" w:rsidRPr="0068339B">
        <w:rPr>
          <w:lang w:val="uk-UA"/>
        </w:rPr>
        <w:t>обов’язково</w:t>
      </w:r>
      <w:r w:rsidRPr="0068339B">
        <w:rPr>
          <w:lang w:val="uk-UA"/>
        </w:rPr>
        <w:t xml:space="preserve"> провести димне тестування API сервера по обробці зображень та димне тестування інтерфейсу користувача.</w:t>
      </w:r>
    </w:p>
    <w:p w:rsidR="00F9301F" w:rsidRPr="0068339B" w:rsidRDefault="00F9301F" w:rsidP="00F9301F">
      <w:pPr>
        <w:rPr>
          <w:lang w:val="uk-UA"/>
        </w:rPr>
      </w:pPr>
    </w:p>
    <w:p w:rsidR="00F9301F" w:rsidRPr="0068339B" w:rsidRDefault="00F9301F" w:rsidP="00F9301F">
      <w:pPr>
        <w:pStyle w:val="2"/>
        <w:rPr>
          <w:lang w:val="uk-UA"/>
        </w:rPr>
      </w:pPr>
      <w:bookmarkStart w:id="7" w:name="_Toc533191813"/>
      <w:r w:rsidRPr="0068339B">
        <w:rPr>
          <w:lang w:val="uk-UA"/>
        </w:rPr>
        <w:t>Функціональні тести</w:t>
      </w:r>
      <w:bookmarkEnd w:id="7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 xml:space="preserve"> В рамках даного тест-плану будуть проводитись наступні функціональні типи тестів: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часу відповіді на запити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API сервера по обробці зображень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алгоритму обробки зображень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функціоналу збереження результату у файловій системі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0"/>
        </w:numPr>
        <w:rPr>
          <w:lang w:val="uk-UA"/>
        </w:rPr>
      </w:pPr>
      <w:r w:rsidRPr="0068339B">
        <w:rPr>
          <w:lang w:val="uk-UA"/>
        </w:rPr>
        <w:t>Тестування функціоналу по попередньому зміні розміру картинки до заданого користувачем (зі збереженням співвідношення сторін)</w:t>
      </w:r>
      <w:r w:rsidR="00FC3870" w:rsidRPr="0068339B">
        <w:rPr>
          <w:lang w:val="uk-UA"/>
        </w:rPr>
        <w:t>.</w:t>
      </w:r>
    </w:p>
    <w:p w:rsidR="00F9301F" w:rsidRPr="0068339B" w:rsidRDefault="00F9301F" w:rsidP="00F9301F">
      <w:pPr>
        <w:spacing w:after="200" w:line="276" w:lineRule="auto"/>
        <w:ind w:firstLine="0"/>
        <w:jc w:val="left"/>
        <w:rPr>
          <w:lang w:val="uk-UA"/>
        </w:rPr>
      </w:pPr>
      <w:r w:rsidRPr="0068339B">
        <w:rPr>
          <w:lang w:val="uk-UA"/>
        </w:rPr>
        <w:br w:type="page"/>
      </w:r>
    </w:p>
    <w:p w:rsidR="00F9301F" w:rsidRPr="0068339B" w:rsidRDefault="00F9301F" w:rsidP="00F9301F">
      <w:pPr>
        <w:pStyle w:val="2"/>
        <w:rPr>
          <w:lang w:val="uk-UA"/>
        </w:rPr>
      </w:pPr>
      <w:bookmarkStart w:id="8" w:name="_Toc533191814"/>
      <w:proofErr w:type="spellStart"/>
      <w:r w:rsidRPr="0068339B">
        <w:rPr>
          <w:lang w:val="uk-UA"/>
        </w:rPr>
        <w:lastRenderedPageBreak/>
        <w:t>Нефункціональні</w:t>
      </w:r>
      <w:proofErr w:type="spellEnd"/>
      <w:r w:rsidRPr="0068339B">
        <w:rPr>
          <w:lang w:val="uk-UA"/>
        </w:rPr>
        <w:t xml:space="preserve"> тести</w:t>
      </w:r>
      <w:bookmarkEnd w:id="8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>В рамках даного тест-плану будуть проводитись наступні нефункціональні типи тестів:</w:t>
      </w:r>
    </w:p>
    <w:p w:rsidR="00F9301F" w:rsidRPr="0068339B" w:rsidRDefault="00F9301F" w:rsidP="00F9301F">
      <w:pPr>
        <w:pStyle w:val="a3"/>
        <w:numPr>
          <w:ilvl w:val="0"/>
          <w:numId w:val="41"/>
        </w:numPr>
        <w:tabs>
          <w:tab w:val="left" w:pos="993"/>
        </w:tabs>
        <w:rPr>
          <w:lang w:val="uk-UA"/>
        </w:rPr>
      </w:pPr>
      <w:r w:rsidRPr="0068339B">
        <w:rPr>
          <w:lang w:val="uk-UA"/>
        </w:rPr>
        <w:t>Тестування роботи інтерфейсу користувача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1"/>
        </w:numPr>
        <w:tabs>
          <w:tab w:val="left" w:pos="993"/>
        </w:tabs>
        <w:rPr>
          <w:lang w:val="uk-UA"/>
        </w:rPr>
      </w:pPr>
      <w:r w:rsidRPr="0068339B">
        <w:rPr>
          <w:lang w:val="uk-UA"/>
        </w:rPr>
        <w:t>Навантажувальне тестування сервера по обробці зображень</w:t>
      </w:r>
      <w:r w:rsidR="00FC3870" w:rsidRPr="0068339B">
        <w:rPr>
          <w:lang w:val="uk-UA"/>
        </w:rPr>
        <w:t>.</w:t>
      </w:r>
    </w:p>
    <w:p w:rsidR="00F9301F" w:rsidRPr="0068339B" w:rsidRDefault="00F9301F" w:rsidP="00F9301F">
      <w:pPr>
        <w:tabs>
          <w:tab w:val="left" w:pos="993"/>
        </w:tabs>
        <w:rPr>
          <w:lang w:val="uk-UA"/>
        </w:rPr>
      </w:pPr>
    </w:p>
    <w:p w:rsidR="00F9301F" w:rsidRPr="0068339B" w:rsidRDefault="00F9301F" w:rsidP="00F9301F">
      <w:pPr>
        <w:pStyle w:val="2"/>
        <w:rPr>
          <w:lang w:val="uk-UA"/>
        </w:rPr>
      </w:pPr>
      <w:bookmarkStart w:id="9" w:name="_Toc533191815"/>
      <w:bookmarkStart w:id="10" w:name="_GoBack"/>
      <w:bookmarkEnd w:id="10"/>
      <w:r w:rsidRPr="0068339B">
        <w:rPr>
          <w:lang w:val="uk-UA"/>
        </w:rPr>
        <w:t>Автоматичні тести</w:t>
      </w:r>
      <w:bookmarkEnd w:id="9"/>
    </w:p>
    <w:p w:rsidR="00F9301F" w:rsidRPr="0068339B" w:rsidRDefault="00F9301F" w:rsidP="00F9301F">
      <w:pPr>
        <w:rPr>
          <w:lang w:val="uk-UA"/>
        </w:rPr>
      </w:pPr>
      <w:r w:rsidRPr="0068339B">
        <w:rPr>
          <w:lang w:val="uk-UA"/>
        </w:rPr>
        <w:t>Оскільки тестування відбуватиметься у режимі</w:t>
      </w:r>
      <w:r w:rsidR="00EC755F">
        <w:rPr>
          <w:lang w:val="uk-UA"/>
        </w:rPr>
        <w:t xml:space="preserve"> чорної скриньки</w:t>
      </w:r>
      <w:r w:rsidRPr="0068339B">
        <w:rPr>
          <w:lang w:val="uk-UA"/>
        </w:rPr>
        <w:t xml:space="preserve"> то можлива автоматизація тестування наступних компонентів:</w:t>
      </w:r>
    </w:p>
    <w:p w:rsidR="00F9301F" w:rsidRPr="0068339B" w:rsidRDefault="00F9301F" w:rsidP="00F9301F">
      <w:pPr>
        <w:pStyle w:val="a3"/>
        <w:numPr>
          <w:ilvl w:val="0"/>
          <w:numId w:val="42"/>
        </w:numPr>
        <w:rPr>
          <w:lang w:val="uk-UA"/>
        </w:rPr>
      </w:pPr>
      <w:r w:rsidRPr="0068339B">
        <w:rPr>
          <w:lang w:val="uk-UA"/>
        </w:rPr>
        <w:t>Тестування API сервера по обробці зображень</w:t>
      </w:r>
      <w:r w:rsidR="00FC3870" w:rsidRPr="0068339B">
        <w:rPr>
          <w:lang w:val="uk-UA"/>
        </w:rPr>
        <w:t>;</w:t>
      </w:r>
    </w:p>
    <w:p w:rsidR="00F9301F" w:rsidRPr="0068339B" w:rsidRDefault="00F9301F" w:rsidP="00F9301F">
      <w:pPr>
        <w:pStyle w:val="a3"/>
        <w:numPr>
          <w:ilvl w:val="0"/>
          <w:numId w:val="42"/>
        </w:numPr>
        <w:rPr>
          <w:lang w:val="uk-UA"/>
        </w:rPr>
      </w:pPr>
      <w:r w:rsidRPr="0068339B">
        <w:rPr>
          <w:lang w:val="uk-UA"/>
        </w:rPr>
        <w:t>Тестування алгоритму обробки зображень:</w:t>
      </w:r>
    </w:p>
    <w:p w:rsidR="00F9301F" w:rsidRPr="0068339B" w:rsidRDefault="00F9301F" w:rsidP="009062F4">
      <w:pPr>
        <w:pStyle w:val="a3"/>
        <w:ind w:left="1429" w:firstLine="0"/>
        <w:rPr>
          <w:lang w:val="uk-UA"/>
        </w:rPr>
      </w:pPr>
      <w:r w:rsidRPr="0068339B">
        <w:rPr>
          <w:lang w:val="uk-UA"/>
        </w:rPr>
        <w:t xml:space="preserve">Оскільки алгоритм обробки зображень являє собою </w:t>
      </w:r>
      <w:r w:rsidR="00EC755F">
        <w:rPr>
          <w:lang w:val="uk-UA"/>
        </w:rPr>
        <w:t>чорну скриньку</w:t>
      </w:r>
      <w:r w:rsidRPr="0068339B">
        <w:rPr>
          <w:lang w:val="uk-UA"/>
        </w:rPr>
        <w:t>, то й</w:t>
      </w:r>
      <w:r w:rsidR="0068339B">
        <w:rPr>
          <w:lang w:val="uk-UA"/>
        </w:rPr>
        <w:t>ого тестування необхідно викон</w:t>
      </w:r>
      <w:r w:rsidRPr="0068339B">
        <w:rPr>
          <w:lang w:val="uk-UA"/>
        </w:rPr>
        <w:t>ати за допомогою модульних тестів</w:t>
      </w:r>
      <w:r w:rsidR="009062F4">
        <w:rPr>
          <w:lang w:val="uk-UA"/>
        </w:rPr>
        <w:t>,</w:t>
      </w:r>
      <w:r w:rsidRPr="0068339B">
        <w:rPr>
          <w:lang w:val="uk-UA"/>
        </w:rPr>
        <w:t xml:space="preserve"> які базуються на порівнянні отриманого і </w:t>
      </w:r>
      <w:r w:rsidR="0068339B" w:rsidRPr="0068339B">
        <w:rPr>
          <w:lang w:val="uk-UA"/>
        </w:rPr>
        <w:t>очікуваного</w:t>
      </w:r>
      <w:r w:rsidRPr="0068339B">
        <w:rPr>
          <w:lang w:val="uk-UA"/>
        </w:rPr>
        <w:t xml:space="preserve"> зображень на основі </w:t>
      </w:r>
      <w:r w:rsidR="0068339B" w:rsidRPr="0068339B">
        <w:rPr>
          <w:lang w:val="uk-UA"/>
        </w:rPr>
        <w:t>їхньої</w:t>
      </w:r>
      <w:r w:rsidRPr="0068339B">
        <w:rPr>
          <w:lang w:val="uk-UA"/>
        </w:rPr>
        <w:t xml:space="preserve"> </w:t>
      </w:r>
      <w:r w:rsidR="0068339B" w:rsidRPr="0068339B">
        <w:rPr>
          <w:lang w:val="uk-UA"/>
        </w:rPr>
        <w:t>структурної</w:t>
      </w:r>
      <w:r w:rsidRPr="0068339B">
        <w:rPr>
          <w:lang w:val="uk-UA"/>
        </w:rPr>
        <w:t xml:space="preserve"> схожості (SSIM &gt;= 0.997)</w:t>
      </w:r>
      <w:r w:rsidR="00FC3870" w:rsidRPr="0068339B">
        <w:rPr>
          <w:lang w:val="uk-UA"/>
        </w:rPr>
        <w:t xml:space="preserve"> ;</w:t>
      </w:r>
    </w:p>
    <w:p w:rsidR="00F9301F" w:rsidRPr="0068339B" w:rsidRDefault="00F9301F" w:rsidP="00F9301F">
      <w:pPr>
        <w:pStyle w:val="a3"/>
        <w:numPr>
          <w:ilvl w:val="0"/>
          <w:numId w:val="42"/>
        </w:numPr>
        <w:rPr>
          <w:lang w:val="uk-UA"/>
        </w:rPr>
      </w:pPr>
      <w:r w:rsidRPr="0068339B">
        <w:rPr>
          <w:lang w:val="uk-UA"/>
        </w:rPr>
        <w:t>Тестування інтерфейсу користувача</w:t>
      </w:r>
      <w:r w:rsidR="00FC3870" w:rsidRPr="0068339B">
        <w:rPr>
          <w:lang w:val="uk-UA"/>
        </w:rPr>
        <w:t>.</w:t>
      </w:r>
    </w:p>
    <w:p w:rsidR="00E01AC4" w:rsidRPr="0068339B" w:rsidRDefault="00F9301F" w:rsidP="00F9301F">
      <w:pPr>
        <w:rPr>
          <w:lang w:val="uk-UA"/>
        </w:rPr>
      </w:pPr>
      <w:r w:rsidRPr="0068339B">
        <w:rPr>
          <w:lang w:val="uk-UA"/>
        </w:rPr>
        <w:t xml:space="preserve">Для виконання даних тестів повинно будити налагоджена система постійної інтеграції </w:t>
      </w:r>
      <w:r w:rsidRPr="0039788E">
        <w:rPr>
          <w:lang w:val="uk-UA"/>
        </w:rPr>
        <w:t>(</w:t>
      </w:r>
      <w:proofErr w:type="spellStart"/>
      <w:r w:rsidR="0068339B" w:rsidRPr="0039788E">
        <w:rPr>
          <w:lang w:val="uk-UA"/>
        </w:rPr>
        <w:t>Continuous</w:t>
      </w:r>
      <w:proofErr w:type="spellEnd"/>
      <w:r w:rsidR="0068339B" w:rsidRPr="0039788E">
        <w:rPr>
          <w:lang w:val="uk-UA"/>
        </w:rPr>
        <w:t xml:space="preserve"> </w:t>
      </w:r>
      <w:proofErr w:type="spellStart"/>
      <w:r w:rsidRPr="0039788E">
        <w:rPr>
          <w:lang w:val="uk-UA"/>
        </w:rPr>
        <w:t>Integration</w:t>
      </w:r>
      <w:proofErr w:type="spellEnd"/>
      <w:r w:rsidRPr="0039788E">
        <w:rPr>
          <w:lang w:val="uk-UA"/>
        </w:rPr>
        <w:t>, CI)</w:t>
      </w:r>
      <w:r w:rsidRPr="0068339B">
        <w:rPr>
          <w:lang w:val="uk-UA"/>
        </w:rPr>
        <w:t xml:space="preserve"> та спеціальні хуки </w:t>
      </w:r>
      <w:r w:rsidRPr="0039788E">
        <w:rPr>
          <w:lang w:val="uk-UA"/>
        </w:rPr>
        <w:t>(</w:t>
      </w:r>
      <w:proofErr w:type="spellStart"/>
      <w:r w:rsidRPr="0039788E">
        <w:rPr>
          <w:lang w:val="uk-UA"/>
        </w:rPr>
        <w:t>hooks</w:t>
      </w:r>
      <w:proofErr w:type="spellEnd"/>
      <w:r w:rsidRPr="0039788E">
        <w:rPr>
          <w:lang w:val="uk-UA"/>
        </w:rPr>
        <w:t>),</w:t>
      </w:r>
      <w:r w:rsidRPr="0068339B">
        <w:rPr>
          <w:lang w:val="uk-UA"/>
        </w:rPr>
        <w:t xml:space="preserve"> які будуть запускати тести після кожної зміни в кодовій базі програмного продукту, що сильно </w:t>
      </w:r>
      <w:r w:rsidR="00094B14" w:rsidRPr="0068339B">
        <w:rPr>
          <w:lang w:val="uk-UA"/>
        </w:rPr>
        <w:t>зменшить</w:t>
      </w:r>
      <w:r w:rsidR="00E01AC4" w:rsidRPr="0068339B">
        <w:rPr>
          <w:lang w:val="uk-UA"/>
        </w:rPr>
        <w:t xml:space="preserve"> ймовірність додавання </w:t>
      </w:r>
      <w:r w:rsidR="00094B14" w:rsidRPr="0068339B">
        <w:rPr>
          <w:lang w:val="uk-UA"/>
        </w:rPr>
        <w:t>дефекту</w:t>
      </w:r>
      <w:r w:rsidRPr="0068339B">
        <w:rPr>
          <w:lang w:val="uk-UA"/>
        </w:rPr>
        <w:t xml:space="preserve"> в програмний продукт та пришвидшить його тестування. </w:t>
      </w:r>
    </w:p>
    <w:p w:rsidR="00E01AC4" w:rsidRPr="0068339B" w:rsidRDefault="00E01AC4" w:rsidP="00F9301F">
      <w:pPr>
        <w:rPr>
          <w:lang w:val="uk-UA"/>
        </w:rPr>
      </w:pPr>
    </w:p>
    <w:p w:rsidR="00E01AC4" w:rsidRPr="0068339B" w:rsidRDefault="00DA5ED1" w:rsidP="00DA5ED1">
      <w:pPr>
        <w:pStyle w:val="1"/>
        <w:rPr>
          <w:lang w:val="uk-UA"/>
        </w:rPr>
      </w:pPr>
      <w:bookmarkStart w:id="11" w:name="_Toc533191816"/>
      <w:r w:rsidRPr="00DA5ED1">
        <w:rPr>
          <w:lang w:val="uk-UA"/>
        </w:rPr>
        <w:t>Критерії проходження тестів</w:t>
      </w:r>
      <w:bookmarkEnd w:id="11"/>
    </w:p>
    <w:p w:rsidR="00E01AC4" w:rsidRPr="0068339B" w:rsidRDefault="00E01AC4" w:rsidP="00E01AC4">
      <w:pPr>
        <w:rPr>
          <w:lang w:val="uk-UA"/>
        </w:rPr>
      </w:pPr>
      <w:r w:rsidRPr="0068339B">
        <w:rPr>
          <w:lang w:val="uk-UA"/>
        </w:rPr>
        <w:t>Для даного програмного продукти визначені наступні критер</w:t>
      </w:r>
      <w:r w:rsidR="00E56515" w:rsidRPr="0068339B">
        <w:rPr>
          <w:lang w:val="uk-UA"/>
        </w:rPr>
        <w:t>і</w:t>
      </w:r>
      <w:r w:rsidRPr="0068339B">
        <w:rPr>
          <w:lang w:val="uk-UA"/>
        </w:rPr>
        <w:t>ї проходження/невдачі:</w:t>
      </w:r>
    </w:p>
    <w:p w:rsidR="00E01AC4" w:rsidRPr="0068339B" w:rsidRDefault="00E01AC4" w:rsidP="00E01AC4">
      <w:pPr>
        <w:pStyle w:val="a3"/>
        <w:numPr>
          <w:ilvl w:val="0"/>
          <w:numId w:val="43"/>
        </w:numPr>
        <w:rPr>
          <w:lang w:val="uk-UA"/>
        </w:rPr>
      </w:pPr>
      <w:r w:rsidRPr="0068339B">
        <w:rPr>
          <w:lang w:val="uk-UA"/>
        </w:rPr>
        <w:t xml:space="preserve">Покриття кодової бази програмного продукту тестами має складати </w:t>
      </w:r>
      <w:r w:rsidR="00FC3870" w:rsidRPr="0068339B">
        <w:rPr>
          <w:lang w:val="uk-UA"/>
        </w:rPr>
        <w:t>не менше 95%;</w:t>
      </w:r>
    </w:p>
    <w:p w:rsidR="00E01AC4" w:rsidRPr="0068339B" w:rsidRDefault="00E01AC4" w:rsidP="00E01AC4">
      <w:pPr>
        <w:pStyle w:val="a3"/>
        <w:numPr>
          <w:ilvl w:val="0"/>
          <w:numId w:val="43"/>
        </w:numPr>
        <w:rPr>
          <w:lang w:val="uk-UA"/>
        </w:rPr>
      </w:pPr>
      <w:r w:rsidRPr="0068339B">
        <w:rPr>
          <w:lang w:val="uk-UA"/>
        </w:rPr>
        <w:t xml:space="preserve">Відсутність критичних та мажорних </w:t>
      </w:r>
      <w:r w:rsidR="00FC3870" w:rsidRPr="0068339B">
        <w:rPr>
          <w:lang w:val="uk-UA"/>
        </w:rPr>
        <w:t>помилок;</w:t>
      </w:r>
    </w:p>
    <w:p w:rsidR="00E01AC4" w:rsidRPr="0068339B" w:rsidRDefault="00E01AC4" w:rsidP="00E01AC4">
      <w:pPr>
        <w:pStyle w:val="a3"/>
        <w:numPr>
          <w:ilvl w:val="0"/>
          <w:numId w:val="43"/>
        </w:numPr>
        <w:rPr>
          <w:lang w:val="uk-UA"/>
        </w:rPr>
      </w:pPr>
      <w:r w:rsidRPr="0068339B">
        <w:rPr>
          <w:lang w:val="uk-UA"/>
        </w:rPr>
        <w:lastRenderedPageBreak/>
        <w:t>Процент загальної кількості тестів, що пройшли, рівний або більший за 97%.</w:t>
      </w:r>
    </w:p>
    <w:p w:rsidR="00E01AC4" w:rsidRPr="0068339B" w:rsidRDefault="00E01AC4" w:rsidP="00E01AC4">
      <w:pPr>
        <w:rPr>
          <w:lang w:val="uk-UA"/>
        </w:rPr>
      </w:pPr>
    </w:p>
    <w:p w:rsidR="00E01AC4" w:rsidRPr="0068339B" w:rsidRDefault="00DA5ED1" w:rsidP="00DA5ED1">
      <w:pPr>
        <w:pStyle w:val="1"/>
        <w:rPr>
          <w:lang w:val="uk-UA"/>
        </w:rPr>
      </w:pPr>
      <w:bookmarkStart w:id="12" w:name="_Toc533191817"/>
      <w:r w:rsidRPr="00DA5ED1">
        <w:rPr>
          <w:lang w:val="uk-UA"/>
        </w:rPr>
        <w:t>Критерії призупинення та відновлення тестування</w:t>
      </w:r>
      <w:bookmarkEnd w:id="12"/>
    </w:p>
    <w:p w:rsidR="00E01AC4" w:rsidRPr="0068339B" w:rsidRDefault="00E56515" w:rsidP="00E01AC4">
      <w:pPr>
        <w:rPr>
          <w:lang w:val="uk-UA"/>
        </w:rPr>
      </w:pPr>
      <w:r w:rsidRPr="0068339B">
        <w:rPr>
          <w:lang w:val="uk-UA"/>
        </w:rPr>
        <w:t>Для даного програмного продукти визначені наступні критерії призупинення та відновлення тестування:</w:t>
      </w:r>
    </w:p>
    <w:p w:rsidR="00E56515" w:rsidRPr="0068339B" w:rsidRDefault="00E56515" w:rsidP="00E56515">
      <w:pPr>
        <w:pStyle w:val="a3"/>
        <w:numPr>
          <w:ilvl w:val="0"/>
          <w:numId w:val="44"/>
        </w:numPr>
        <w:rPr>
          <w:lang w:val="uk-UA"/>
        </w:rPr>
      </w:pPr>
      <w:r w:rsidRPr="0068339B">
        <w:rPr>
          <w:lang w:val="uk-UA"/>
        </w:rPr>
        <w:t>Якщо неможливо підключитись до веб-серверу, то слід припинити усе тестування окрім модульного. Відновити процес тестування можна після того як проблема з</w:t>
      </w:r>
      <w:r w:rsidR="00FC3870" w:rsidRPr="0068339B">
        <w:rPr>
          <w:lang w:val="uk-UA"/>
        </w:rPr>
        <w:t xml:space="preserve"> підключенням буде вирішена;</w:t>
      </w:r>
    </w:p>
    <w:p w:rsidR="00E56515" w:rsidRPr="0068339B" w:rsidRDefault="00E56515" w:rsidP="00E56515">
      <w:pPr>
        <w:pStyle w:val="a3"/>
        <w:numPr>
          <w:ilvl w:val="0"/>
          <w:numId w:val="44"/>
        </w:numPr>
        <w:rPr>
          <w:lang w:val="uk-UA"/>
        </w:rPr>
      </w:pPr>
      <w:r w:rsidRPr="0068339B">
        <w:rPr>
          <w:lang w:val="uk-UA"/>
        </w:rPr>
        <w:t>Якщо є критичні помилки в роботі якогось компоненту варто зупинити усе тестування окрім модульного. Відновити тестування можна буде після виправлення помилки в компоненті.</w:t>
      </w:r>
    </w:p>
    <w:p w:rsidR="00FC3870" w:rsidRPr="0068339B" w:rsidRDefault="00FC3870" w:rsidP="00FC3870">
      <w:pPr>
        <w:pStyle w:val="a3"/>
        <w:ind w:left="1429" w:firstLine="0"/>
        <w:rPr>
          <w:lang w:val="uk-UA"/>
        </w:rPr>
      </w:pPr>
    </w:p>
    <w:p w:rsidR="00FC3870" w:rsidRPr="0068339B" w:rsidRDefault="00DA5ED1" w:rsidP="00DA5ED1">
      <w:pPr>
        <w:pStyle w:val="1"/>
        <w:rPr>
          <w:lang w:val="uk-UA"/>
        </w:rPr>
      </w:pPr>
      <w:bookmarkStart w:id="13" w:name="_Toc533191818"/>
      <w:r w:rsidRPr="00DA5ED1">
        <w:rPr>
          <w:lang w:val="uk-UA"/>
        </w:rPr>
        <w:t>Результати проведення тестування</w:t>
      </w:r>
      <w:bookmarkEnd w:id="13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>Результатами тестування являються наступні артефакти: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>Тест план;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>Тест кейси;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proofErr w:type="spellStart"/>
      <w:r w:rsidRPr="0068339B">
        <w:rPr>
          <w:lang w:val="uk-UA"/>
        </w:rPr>
        <w:t>Логи</w:t>
      </w:r>
      <w:proofErr w:type="spellEnd"/>
      <w:r w:rsidRPr="0068339B">
        <w:rPr>
          <w:lang w:val="uk-UA"/>
        </w:rPr>
        <w:t xml:space="preserve"> тестування;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>Звіти про помилки;</w:t>
      </w:r>
    </w:p>
    <w:p w:rsidR="00FC3870" w:rsidRPr="0068339B" w:rsidRDefault="00FC3870" w:rsidP="00FC3870">
      <w:pPr>
        <w:pStyle w:val="a3"/>
        <w:numPr>
          <w:ilvl w:val="0"/>
          <w:numId w:val="45"/>
        </w:numPr>
        <w:rPr>
          <w:lang w:val="uk-UA"/>
        </w:rPr>
      </w:pPr>
      <w:r w:rsidRPr="0068339B">
        <w:rPr>
          <w:lang w:val="uk-UA"/>
        </w:rPr>
        <w:t>Підсумкові звіти тестування.</w:t>
      </w:r>
    </w:p>
    <w:p w:rsidR="00E56515" w:rsidRPr="0068339B" w:rsidRDefault="00E56515" w:rsidP="00E56515">
      <w:pPr>
        <w:rPr>
          <w:lang w:val="uk-UA"/>
        </w:rPr>
      </w:pPr>
    </w:p>
    <w:p w:rsidR="00FC3870" w:rsidRPr="0068339B" w:rsidRDefault="00DA5ED1" w:rsidP="00DA5ED1">
      <w:pPr>
        <w:pStyle w:val="1"/>
        <w:rPr>
          <w:lang w:val="uk-UA"/>
        </w:rPr>
      </w:pPr>
      <w:bookmarkStart w:id="14" w:name="_Toc533191819"/>
      <w:r w:rsidRPr="00DA5ED1">
        <w:rPr>
          <w:lang w:val="uk-UA"/>
        </w:rPr>
        <w:t>Задачі для проведення тестування</w:t>
      </w:r>
      <w:bookmarkEnd w:id="14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>Список завдань описаний в Додатку А. Список завдань.</w:t>
      </w:r>
    </w:p>
    <w:p w:rsidR="00FC3870" w:rsidRPr="0068339B" w:rsidRDefault="00FC3870">
      <w:pPr>
        <w:spacing w:after="200" w:line="276" w:lineRule="auto"/>
        <w:ind w:firstLine="0"/>
        <w:jc w:val="left"/>
        <w:rPr>
          <w:lang w:val="uk-UA"/>
        </w:rPr>
      </w:pPr>
      <w:r w:rsidRPr="0068339B">
        <w:rPr>
          <w:lang w:val="uk-UA"/>
        </w:rPr>
        <w:br w:type="page"/>
      </w:r>
    </w:p>
    <w:p w:rsidR="00FC3870" w:rsidRPr="0068339B" w:rsidRDefault="00FC3870" w:rsidP="00FC3870">
      <w:pPr>
        <w:rPr>
          <w:lang w:val="uk-UA"/>
        </w:rPr>
      </w:pPr>
    </w:p>
    <w:p w:rsidR="00FC3870" w:rsidRPr="0068339B" w:rsidRDefault="00DA5ED1" w:rsidP="00DA5ED1">
      <w:pPr>
        <w:pStyle w:val="1"/>
        <w:rPr>
          <w:lang w:val="uk-UA"/>
        </w:rPr>
      </w:pPr>
      <w:bookmarkStart w:id="15" w:name="_Toc533191820"/>
      <w:r w:rsidRPr="00DA5ED1">
        <w:rPr>
          <w:lang w:val="uk-UA"/>
        </w:rPr>
        <w:t>Технічні потреби</w:t>
      </w:r>
      <w:bookmarkEnd w:id="15"/>
    </w:p>
    <w:p w:rsidR="00FC3870" w:rsidRPr="0068339B" w:rsidRDefault="00FC3870" w:rsidP="00FC3870">
      <w:pPr>
        <w:pStyle w:val="2"/>
        <w:rPr>
          <w:lang w:val="uk-UA"/>
        </w:rPr>
      </w:pPr>
      <w:bookmarkStart w:id="16" w:name="_Toc533191821"/>
      <w:r w:rsidRPr="0068339B">
        <w:rPr>
          <w:lang w:val="uk-UA"/>
        </w:rPr>
        <w:t>Апаратне забезпечення</w:t>
      </w:r>
      <w:bookmarkEnd w:id="16"/>
    </w:p>
    <w:p w:rsidR="00FC3870" w:rsidRPr="0068339B" w:rsidRDefault="00FC3870" w:rsidP="00FC3870">
      <w:pPr>
        <w:pStyle w:val="3"/>
        <w:rPr>
          <w:lang w:val="uk-UA"/>
        </w:rPr>
      </w:pPr>
      <w:bookmarkStart w:id="17" w:name="_Toc533191822"/>
      <w:r w:rsidRPr="0068339B">
        <w:rPr>
          <w:lang w:val="uk-UA"/>
        </w:rPr>
        <w:t>Сервер</w:t>
      </w:r>
      <w:bookmarkEnd w:id="17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 xml:space="preserve">Серверна машина </w:t>
      </w:r>
      <w:r w:rsidR="00094B14" w:rsidRPr="0068339B">
        <w:rPr>
          <w:lang w:val="uk-UA"/>
        </w:rPr>
        <w:t>повинна</w:t>
      </w:r>
      <w:r w:rsidRPr="0068339B">
        <w:rPr>
          <w:lang w:val="uk-UA"/>
        </w:rPr>
        <w:t xml:space="preserve"> бути укомплектована наступним апаратними компонентами:</w:t>
      </w:r>
    </w:p>
    <w:p w:rsidR="00FC3870" w:rsidRPr="0068339B" w:rsidRDefault="00EC755F" w:rsidP="00EC755F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 w:rsidRPr="00EC755F">
        <w:rPr>
          <w:rFonts w:eastAsiaTheme="majorEastAsia" w:cstheme="majorBidi"/>
          <w:bCs/>
          <w:szCs w:val="26"/>
          <w:lang w:val="uk-UA"/>
        </w:rPr>
        <w:t>Центральний процесор</w:t>
      </w:r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: 2x </w:t>
      </w:r>
      <w:proofErr w:type="spellStart"/>
      <w:r w:rsidR="00FC3870" w:rsidRPr="0068339B">
        <w:rPr>
          <w:rFonts w:eastAsiaTheme="majorEastAsia" w:cstheme="majorBidi"/>
          <w:bCs/>
          <w:szCs w:val="26"/>
          <w:lang w:val="uk-UA"/>
        </w:rPr>
        <w:t>Intel</w:t>
      </w:r>
      <w:proofErr w:type="spellEnd"/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="00FC3870" w:rsidRPr="0068339B">
        <w:rPr>
          <w:rFonts w:eastAsiaTheme="majorEastAsia" w:cstheme="majorBidi"/>
          <w:bCs/>
          <w:szCs w:val="26"/>
          <w:lang w:val="uk-UA"/>
        </w:rPr>
        <w:t>Xeon</w:t>
      </w:r>
      <w:proofErr w:type="spellEnd"/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 </w:t>
      </w:r>
      <w:proofErr w:type="spellStart"/>
      <w:r w:rsidR="00FC3870" w:rsidRPr="0068339B">
        <w:rPr>
          <w:rFonts w:eastAsiaTheme="majorEastAsia" w:cstheme="majorBidi"/>
          <w:bCs/>
          <w:szCs w:val="26"/>
          <w:lang w:val="uk-UA"/>
        </w:rPr>
        <w:t>Gold</w:t>
      </w:r>
      <w:proofErr w:type="spellEnd"/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 6154 (3.0 </w:t>
      </w:r>
      <w:proofErr w:type="spellStart"/>
      <w:r w:rsidR="00FC3870" w:rsidRPr="0068339B">
        <w:rPr>
          <w:rFonts w:eastAsiaTheme="majorEastAsia" w:cstheme="majorBidi"/>
          <w:bCs/>
          <w:szCs w:val="26"/>
          <w:lang w:val="uk-UA"/>
        </w:rPr>
        <w:t>GHz</w:t>
      </w:r>
      <w:proofErr w:type="spellEnd"/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, 18 </w:t>
      </w:r>
      <w:proofErr w:type="spellStart"/>
      <w:r w:rsidR="00FC3870" w:rsidRPr="0068339B">
        <w:rPr>
          <w:rFonts w:eastAsiaTheme="majorEastAsia" w:cstheme="majorBidi"/>
          <w:bCs/>
          <w:szCs w:val="26"/>
          <w:lang w:val="uk-UA"/>
        </w:rPr>
        <w:t>cores</w:t>
      </w:r>
      <w:proofErr w:type="spellEnd"/>
      <w:r w:rsidR="00FC3870" w:rsidRPr="0068339B">
        <w:rPr>
          <w:rFonts w:eastAsiaTheme="majorEastAsia" w:cstheme="majorBidi"/>
          <w:bCs/>
          <w:szCs w:val="26"/>
          <w:lang w:val="uk-UA"/>
        </w:rPr>
        <w:t>)</w:t>
      </w:r>
    </w:p>
    <w:p w:rsidR="00FC3870" w:rsidRPr="0068339B" w:rsidRDefault="00EC755F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>
        <w:rPr>
          <w:rFonts w:eastAsiaTheme="majorEastAsia" w:cstheme="majorBidi"/>
          <w:bCs/>
          <w:szCs w:val="26"/>
          <w:lang w:val="uk-UA"/>
        </w:rPr>
        <w:t>Оперативна пам’ять</w:t>
      </w:r>
      <w:r w:rsidR="00FC3870" w:rsidRPr="0068339B">
        <w:rPr>
          <w:rFonts w:eastAsiaTheme="majorEastAsia" w:cstheme="majorBidi"/>
          <w:bCs/>
          <w:szCs w:val="26"/>
          <w:lang w:val="uk-UA"/>
        </w:rPr>
        <w:t>: 384 GB DDR4-3200</w:t>
      </w:r>
    </w:p>
    <w:p w:rsidR="00FC3870" w:rsidRPr="0068339B" w:rsidRDefault="00EC755F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>
        <w:rPr>
          <w:rFonts w:eastAsiaTheme="majorEastAsia" w:cstheme="majorBidi"/>
          <w:bCs/>
          <w:szCs w:val="26"/>
          <w:lang w:val="uk-UA"/>
        </w:rPr>
        <w:t>Графічний прискорювач</w:t>
      </w:r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: 8x NVIDIA </w:t>
      </w:r>
      <w:proofErr w:type="spellStart"/>
      <w:r w:rsidR="00FC3870" w:rsidRPr="0068339B">
        <w:rPr>
          <w:rFonts w:eastAsiaTheme="majorEastAsia" w:cstheme="majorBidi"/>
          <w:bCs/>
          <w:szCs w:val="26"/>
          <w:lang w:val="uk-UA"/>
        </w:rPr>
        <w:t>Tesla</w:t>
      </w:r>
      <w:proofErr w:type="spellEnd"/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 V100 (5120 CU, 640 TU), 32 GB HBM2 VRAM</w:t>
      </w:r>
    </w:p>
    <w:p w:rsidR="00FC3870" w:rsidRPr="0068339B" w:rsidRDefault="00DA5ED1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>
        <w:rPr>
          <w:rFonts w:eastAsiaTheme="majorEastAsia" w:cstheme="majorBidi"/>
          <w:bCs/>
          <w:szCs w:val="26"/>
          <w:lang w:val="uk-UA"/>
        </w:rPr>
        <w:t>Постійна пам’ять</w:t>
      </w:r>
      <w:r w:rsidR="00FC3870" w:rsidRPr="0068339B">
        <w:rPr>
          <w:rFonts w:eastAsiaTheme="majorEastAsia" w:cstheme="majorBidi"/>
          <w:bCs/>
          <w:szCs w:val="26"/>
          <w:lang w:val="uk-UA"/>
        </w:rPr>
        <w:t>: 512 GB</w:t>
      </w:r>
    </w:p>
    <w:p w:rsidR="00FC3870" w:rsidRPr="0068339B" w:rsidRDefault="00FC3870" w:rsidP="00FC3870">
      <w:pPr>
        <w:pStyle w:val="3"/>
        <w:rPr>
          <w:lang w:val="uk-UA"/>
        </w:rPr>
      </w:pPr>
      <w:bookmarkStart w:id="18" w:name="_Toc533191823"/>
      <w:r w:rsidRPr="0068339B">
        <w:rPr>
          <w:lang w:val="uk-UA"/>
        </w:rPr>
        <w:t>Клієнтська машина</w:t>
      </w:r>
      <w:bookmarkEnd w:id="18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>Клієнтська машина пов</w:t>
      </w:r>
      <w:r w:rsidR="00EC755F">
        <w:rPr>
          <w:lang w:val="uk-UA"/>
        </w:rPr>
        <w:t>и</w:t>
      </w:r>
      <w:r w:rsidRPr="0068339B">
        <w:rPr>
          <w:lang w:val="uk-UA"/>
        </w:rPr>
        <w:t>нна бути укомплектована наступним апаратними компонентами:</w:t>
      </w:r>
    </w:p>
    <w:p w:rsidR="00FC3870" w:rsidRPr="0068339B" w:rsidRDefault="007C011A" w:rsidP="00FC3870">
      <w:pPr>
        <w:pStyle w:val="a3"/>
        <w:numPr>
          <w:ilvl w:val="0"/>
          <w:numId w:val="43"/>
        </w:numPr>
        <w:rPr>
          <w:rFonts w:eastAsiaTheme="majorEastAsia" w:cstheme="majorBidi"/>
          <w:bCs/>
          <w:szCs w:val="26"/>
          <w:lang w:val="uk-UA"/>
        </w:rPr>
      </w:pPr>
      <w:r w:rsidRPr="00EC755F">
        <w:rPr>
          <w:rFonts w:eastAsiaTheme="majorEastAsia" w:cstheme="majorBidi"/>
          <w:bCs/>
          <w:szCs w:val="26"/>
          <w:lang w:val="uk-UA"/>
        </w:rPr>
        <w:t>Центральний процесор</w:t>
      </w:r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: 2 </w:t>
      </w:r>
      <w:proofErr w:type="spellStart"/>
      <w:r w:rsidR="00FC3870" w:rsidRPr="0068339B">
        <w:rPr>
          <w:rFonts w:eastAsiaTheme="majorEastAsia" w:cstheme="majorBidi"/>
          <w:bCs/>
          <w:szCs w:val="26"/>
          <w:lang w:val="uk-UA"/>
        </w:rPr>
        <w:t>cores</w:t>
      </w:r>
      <w:proofErr w:type="spellEnd"/>
      <w:r w:rsidR="00FC3870" w:rsidRPr="0068339B">
        <w:rPr>
          <w:rFonts w:eastAsiaTheme="majorEastAsia" w:cstheme="majorBidi"/>
          <w:bCs/>
          <w:szCs w:val="26"/>
          <w:lang w:val="uk-UA"/>
        </w:rPr>
        <w:t>, 1GHz CPU або краще</w:t>
      </w:r>
    </w:p>
    <w:p w:rsidR="00FC3870" w:rsidRPr="0068339B" w:rsidRDefault="007C011A" w:rsidP="00FC3870">
      <w:pPr>
        <w:pStyle w:val="a3"/>
        <w:numPr>
          <w:ilvl w:val="0"/>
          <w:numId w:val="43"/>
        </w:numPr>
        <w:rPr>
          <w:lang w:val="uk-UA"/>
        </w:rPr>
      </w:pPr>
      <w:r>
        <w:rPr>
          <w:rFonts w:eastAsiaTheme="majorEastAsia" w:cstheme="majorBidi"/>
          <w:bCs/>
          <w:szCs w:val="26"/>
          <w:lang w:val="uk-UA"/>
        </w:rPr>
        <w:t>Оперативна пам’ять</w:t>
      </w:r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: 1 </w:t>
      </w:r>
      <w:proofErr w:type="spellStart"/>
      <w:r w:rsidR="00FC3870" w:rsidRPr="0068339B">
        <w:rPr>
          <w:rFonts w:eastAsiaTheme="majorEastAsia" w:cstheme="majorBidi"/>
          <w:bCs/>
          <w:szCs w:val="26"/>
          <w:lang w:val="uk-UA"/>
        </w:rPr>
        <w:t>Gb</w:t>
      </w:r>
      <w:proofErr w:type="spellEnd"/>
      <w:r w:rsidR="00FC3870" w:rsidRPr="0068339B">
        <w:rPr>
          <w:rFonts w:eastAsiaTheme="majorEastAsia" w:cstheme="majorBidi"/>
          <w:bCs/>
          <w:szCs w:val="26"/>
          <w:lang w:val="uk-UA"/>
        </w:rPr>
        <w:t xml:space="preserve"> або краще</w:t>
      </w:r>
    </w:p>
    <w:p w:rsidR="00FC3870" w:rsidRPr="0068339B" w:rsidRDefault="00FC3870" w:rsidP="00FC3870">
      <w:pPr>
        <w:pStyle w:val="2"/>
        <w:rPr>
          <w:lang w:val="uk-UA"/>
        </w:rPr>
      </w:pPr>
      <w:bookmarkStart w:id="19" w:name="_Toc533191824"/>
      <w:r w:rsidRPr="0068339B">
        <w:rPr>
          <w:lang w:val="uk-UA"/>
        </w:rPr>
        <w:t>Програмне забезпечення</w:t>
      </w:r>
      <w:bookmarkEnd w:id="19"/>
    </w:p>
    <w:p w:rsidR="00FC3870" w:rsidRPr="0068339B" w:rsidRDefault="00FC3870" w:rsidP="00FC3870">
      <w:pPr>
        <w:pStyle w:val="3"/>
        <w:rPr>
          <w:lang w:val="uk-UA"/>
        </w:rPr>
      </w:pPr>
      <w:bookmarkStart w:id="20" w:name="_Toc533191825"/>
      <w:r w:rsidRPr="0068339B">
        <w:rPr>
          <w:lang w:val="uk-UA"/>
        </w:rPr>
        <w:t>Сервер</w:t>
      </w:r>
      <w:bookmarkEnd w:id="20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 xml:space="preserve">На клієнтську машину повинно бути </w:t>
      </w:r>
      <w:r w:rsidR="007C011A" w:rsidRPr="007C011A">
        <w:rPr>
          <w:lang w:val="uk-UA"/>
        </w:rPr>
        <w:t xml:space="preserve">встановлене </w:t>
      </w:r>
      <w:r w:rsidRPr="0068339B">
        <w:rPr>
          <w:lang w:val="uk-UA"/>
        </w:rPr>
        <w:t>наступне програмне забезпечення:</w:t>
      </w:r>
    </w:p>
    <w:p w:rsidR="00FC3870" w:rsidRPr="0068339B" w:rsidRDefault="007C011A" w:rsidP="00FC3870">
      <w:pPr>
        <w:pStyle w:val="a3"/>
        <w:numPr>
          <w:ilvl w:val="0"/>
          <w:numId w:val="46"/>
        </w:numPr>
        <w:rPr>
          <w:lang w:val="uk-UA"/>
        </w:rPr>
      </w:pPr>
      <w:r>
        <w:rPr>
          <w:lang w:val="uk-UA"/>
        </w:rPr>
        <w:t>Операційна система</w:t>
      </w:r>
      <w:r w:rsidR="00FC3870" w:rsidRPr="0068339B">
        <w:rPr>
          <w:lang w:val="uk-UA"/>
        </w:rPr>
        <w:t xml:space="preserve">: </w:t>
      </w:r>
      <w:proofErr w:type="spellStart"/>
      <w:r w:rsidR="00FC3870" w:rsidRPr="0068339B">
        <w:rPr>
          <w:lang w:val="uk-UA"/>
        </w:rPr>
        <w:t>Ubuntu</w:t>
      </w:r>
      <w:proofErr w:type="spellEnd"/>
      <w:r w:rsidR="00FC3870" w:rsidRPr="0068339B">
        <w:rPr>
          <w:lang w:val="uk-UA"/>
        </w:rPr>
        <w:t xml:space="preserve"> 18.04 LST або новіше</w:t>
      </w:r>
    </w:p>
    <w:p w:rsidR="00FC3870" w:rsidRPr="0068339B" w:rsidRDefault="00FC3870" w:rsidP="00FC3870">
      <w:pPr>
        <w:pStyle w:val="a3"/>
        <w:numPr>
          <w:ilvl w:val="0"/>
          <w:numId w:val="46"/>
        </w:numPr>
        <w:rPr>
          <w:lang w:val="uk-UA"/>
        </w:rPr>
      </w:pPr>
      <w:r w:rsidRPr="0068339B">
        <w:rPr>
          <w:lang w:val="uk-UA"/>
        </w:rPr>
        <w:t xml:space="preserve">Стороннє програмне забезпечення: </w:t>
      </w:r>
    </w:p>
    <w:p w:rsidR="00FC3870" w:rsidRPr="0068339B" w:rsidRDefault="00FC3870" w:rsidP="00FC3870">
      <w:pPr>
        <w:pStyle w:val="a3"/>
        <w:numPr>
          <w:ilvl w:val="1"/>
          <w:numId w:val="47"/>
        </w:numPr>
        <w:rPr>
          <w:lang w:val="uk-UA"/>
        </w:rPr>
      </w:pPr>
      <w:proofErr w:type="spellStart"/>
      <w:r w:rsidRPr="0068339B">
        <w:rPr>
          <w:lang w:val="uk-UA"/>
        </w:rPr>
        <w:t>Python</w:t>
      </w:r>
      <w:proofErr w:type="spellEnd"/>
      <w:r w:rsidRPr="0068339B">
        <w:rPr>
          <w:lang w:val="uk-UA"/>
        </w:rPr>
        <w:t xml:space="preserve"> 3.6 або новіше</w:t>
      </w:r>
      <w:r w:rsidR="009062F4">
        <w:rPr>
          <w:lang w:val="en-US"/>
        </w:rPr>
        <w:t>;</w:t>
      </w:r>
    </w:p>
    <w:p w:rsidR="00FC3870" w:rsidRPr="0068339B" w:rsidRDefault="00FC3870" w:rsidP="00FC3870">
      <w:pPr>
        <w:pStyle w:val="a3"/>
        <w:numPr>
          <w:ilvl w:val="1"/>
          <w:numId w:val="47"/>
        </w:numPr>
        <w:rPr>
          <w:lang w:val="uk-UA"/>
        </w:rPr>
      </w:pPr>
      <w:proofErr w:type="spellStart"/>
      <w:r w:rsidRPr="0068339B">
        <w:rPr>
          <w:lang w:val="uk-UA"/>
        </w:rPr>
        <w:t>PyTorch</w:t>
      </w:r>
      <w:proofErr w:type="spellEnd"/>
      <w:r w:rsidRPr="0068339B">
        <w:rPr>
          <w:lang w:val="uk-UA"/>
        </w:rPr>
        <w:t xml:space="preserve"> 1.0 або новіше</w:t>
      </w:r>
      <w:r w:rsidR="009062F4">
        <w:rPr>
          <w:lang w:val="en-US"/>
        </w:rPr>
        <w:t>;</w:t>
      </w:r>
    </w:p>
    <w:p w:rsidR="00FC3870" w:rsidRPr="0068339B" w:rsidRDefault="00FC3870" w:rsidP="00FC3870">
      <w:pPr>
        <w:pStyle w:val="a3"/>
        <w:numPr>
          <w:ilvl w:val="1"/>
          <w:numId w:val="47"/>
        </w:numPr>
        <w:rPr>
          <w:lang w:val="uk-UA"/>
        </w:rPr>
      </w:pPr>
      <w:r w:rsidRPr="0068339B">
        <w:rPr>
          <w:lang w:val="uk-UA"/>
        </w:rPr>
        <w:t xml:space="preserve">СUDA 10 / </w:t>
      </w:r>
      <w:proofErr w:type="spellStart"/>
      <w:r w:rsidRPr="0068339B">
        <w:rPr>
          <w:lang w:val="uk-UA"/>
        </w:rPr>
        <w:t>СuDNN</w:t>
      </w:r>
      <w:proofErr w:type="spellEnd"/>
      <w:r w:rsidRPr="0068339B">
        <w:rPr>
          <w:lang w:val="uk-UA"/>
        </w:rPr>
        <w:t xml:space="preserve"> 9.4 або новіше</w:t>
      </w:r>
      <w:r w:rsidR="009062F4">
        <w:rPr>
          <w:lang w:val="en-US"/>
        </w:rPr>
        <w:t>.</w:t>
      </w:r>
    </w:p>
    <w:p w:rsidR="00FC3870" w:rsidRPr="0068339B" w:rsidRDefault="00FC3870" w:rsidP="00FC3870">
      <w:pPr>
        <w:pStyle w:val="3"/>
        <w:rPr>
          <w:lang w:val="uk-UA"/>
        </w:rPr>
      </w:pPr>
      <w:bookmarkStart w:id="21" w:name="_Toc533191826"/>
      <w:r w:rsidRPr="0068339B">
        <w:rPr>
          <w:lang w:val="uk-UA"/>
        </w:rPr>
        <w:lastRenderedPageBreak/>
        <w:t>Клієнтська машина</w:t>
      </w:r>
      <w:bookmarkEnd w:id="21"/>
    </w:p>
    <w:p w:rsidR="00FC3870" w:rsidRPr="0068339B" w:rsidRDefault="00FC3870" w:rsidP="00FC3870">
      <w:pPr>
        <w:rPr>
          <w:lang w:val="uk-UA"/>
        </w:rPr>
      </w:pPr>
      <w:r w:rsidRPr="0068339B">
        <w:rPr>
          <w:lang w:val="uk-UA"/>
        </w:rPr>
        <w:t xml:space="preserve">На серверну машину повинно бути </w:t>
      </w:r>
      <w:r w:rsidR="007C011A" w:rsidRPr="007C011A">
        <w:rPr>
          <w:lang w:val="uk-UA"/>
        </w:rPr>
        <w:t xml:space="preserve">встановлене </w:t>
      </w:r>
      <w:r w:rsidRPr="0068339B">
        <w:rPr>
          <w:lang w:val="uk-UA"/>
        </w:rPr>
        <w:t>наступне програмне забезпечення:</w:t>
      </w:r>
    </w:p>
    <w:p w:rsidR="00FC3870" w:rsidRPr="0068339B" w:rsidRDefault="007C011A" w:rsidP="00FC3870">
      <w:pPr>
        <w:pStyle w:val="a3"/>
        <w:numPr>
          <w:ilvl w:val="0"/>
          <w:numId w:val="48"/>
        </w:numPr>
        <w:rPr>
          <w:lang w:val="uk-UA"/>
        </w:rPr>
      </w:pPr>
      <w:r>
        <w:rPr>
          <w:lang w:val="uk-UA"/>
        </w:rPr>
        <w:t>Операційна система</w:t>
      </w:r>
      <w:r w:rsidR="00FC3870" w:rsidRPr="0068339B">
        <w:rPr>
          <w:lang w:val="uk-UA"/>
        </w:rPr>
        <w:t xml:space="preserve">: Windows 7 / </w:t>
      </w:r>
      <w:proofErr w:type="spellStart"/>
      <w:r w:rsidR="00FC3870" w:rsidRPr="0068339B">
        <w:rPr>
          <w:lang w:val="uk-UA"/>
        </w:rPr>
        <w:t>MacOS</w:t>
      </w:r>
      <w:proofErr w:type="spellEnd"/>
      <w:r w:rsidR="00FC3870" w:rsidRPr="0068339B">
        <w:rPr>
          <w:lang w:val="uk-UA"/>
        </w:rPr>
        <w:t xml:space="preserve"> </w:t>
      </w:r>
      <w:proofErr w:type="spellStart"/>
      <w:r w:rsidR="00FC3870" w:rsidRPr="0068339B">
        <w:rPr>
          <w:lang w:val="uk-UA"/>
        </w:rPr>
        <w:t>Mojave</w:t>
      </w:r>
      <w:proofErr w:type="spellEnd"/>
      <w:r w:rsidR="00FC3870" w:rsidRPr="0068339B">
        <w:rPr>
          <w:lang w:val="uk-UA"/>
        </w:rPr>
        <w:t xml:space="preserve"> 10.14 / </w:t>
      </w:r>
      <w:proofErr w:type="spellStart"/>
      <w:r w:rsidR="00FC3870" w:rsidRPr="0068339B">
        <w:rPr>
          <w:lang w:val="uk-UA"/>
        </w:rPr>
        <w:t>Ubuntu</w:t>
      </w:r>
      <w:proofErr w:type="spellEnd"/>
      <w:r w:rsidR="00FC3870" w:rsidRPr="0068339B">
        <w:rPr>
          <w:lang w:val="uk-UA"/>
        </w:rPr>
        <w:t xml:space="preserve"> 14.04 або новіше</w:t>
      </w:r>
    </w:p>
    <w:p w:rsidR="00FC3870" w:rsidRPr="0068339B" w:rsidRDefault="007C011A" w:rsidP="00FC3870">
      <w:pPr>
        <w:pStyle w:val="a3"/>
        <w:numPr>
          <w:ilvl w:val="0"/>
          <w:numId w:val="48"/>
        </w:numPr>
        <w:rPr>
          <w:lang w:val="uk-UA"/>
        </w:rPr>
      </w:pPr>
      <w:proofErr w:type="spellStart"/>
      <w:r>
        <w:rPr>
          <w:lang w:val="uk-UA"/>
        </w:rPr>
        <w:t>Веб-браузер</w:t>
      </w:r>
      <w:proofErr w:type="spellEnd"/>
      <w:r w:rsidR="00FC3870" w:rsidRPr="0068339B">
        <w:rPr>
          <w:lang w:val="uk-UA"/>
        </w:rPr>
        <w:t xml:space="preserve">: </w:t>
      </w:r>
      <w:proofErr w:type="spellStart"/>
      <w:r w:rsidR="00FC3870" w:rsidRPr="0068339B">
        <w:rPr>
          <w:lang w:val="uk-UA"/>
        </w:rPr>
        <w:t>Google</w:t>
      </w:r>
      <w:proofErr w:type="spellEnd"/>
      <w:r w:rsidR="00FC3870" w:rsidRPr="0068339B">
        <w:rPr>
          <w:lang w:val="uk-UA"/>
        </w:rPr>
        <w:t xml:space="preserve"> </w:t>
      </w:r>
      <w:proofErr w:type="spellStart"/>
      <w:r w:rsidR="00FC3870" w:rsidRPr="0068339B">
        <w:rPr>
          <w:lang w:val="uk-UA"/>
        </w:rPr>
        <w:t>Chrome</w:t>
      </w:r>
      <w:proofErr w:type="spellEnd"/>
      <w:r w:rsidR="00FC3870" w:rsidRPr="0068339B">
        <w:rPr>
          <w:lang w:val="uk-UA"/>
        </w:rPr>
        <w:t xml:space="preserve"> 70 або новіше</w:t>
      </w:r>
    </w:p>
    <w:p w:rsidR="004819AE" w:rsidRPr="0068339B" w:rsidRDefault="007C011A" w:rsidP="007C011A">
      <w:pPr>
        <w:pStyle w:val="a3"/>
        <w:numPr>
          <w:ilvl w:val="0"/>
          <w:numId w:val="48"/>
        </w:numPr>
        <w:rPr>
          <w:lang w:val="uk-UA"/>
        </w:rPr>
      </w:pPr>
      <w:r w:rsidRPr="007C011A">
        <w:rPr>
          <w:lang w:val="uk-UA"/>
        </w:rPr>
        <w:t>Інструменти тестування</w:t>
      </w:r>
      <w:r w:rsidR="00FC3870" w:rsidRPr="0068339B">
        <w:rPr>
          <w:lang w:val="uk-UA"/>
        </w:rPr>
        <w:t xml:space="preserve">: </w:t>
      </w:r>
      <w:proofErr w:type="spellStart"/>
      <w:r w:rsidR="00FC3870" w:rsidRPr="0068339B">
        <w:rPr>
          <w:lang w:val="uk-UA"/>
        </w:rPr>
        <w:t>Bugzilla</w:t>
      </w:r>
      <w:proofErr w:type="spellEnd"/>
      <w:r w:rsidR="00FC3870" w:rsidRPr="0068339B">
        <w:rPr>
          <w:lang w:val="uk-UA"/>
        </w:rPr>
        <w:t xml:space="preserve"> v4.4</w:t>
      </w:r>
    </w:p>
    <w:p w:rsidR="001251D9" w:rsidRPr="0068339B" w:rsidRDefault="001251D9" w:rsidP="001251D9">
      <w:pPr>
        <w:pStyle w:val="a3"/>
        <w:ind w:left="1429" w:firstLine="0"/>
        <w:rPr>
          <w:lang w:val="uk-UA"/>
        </w:rPr>
      </w:pPr>
    </w:p>
    <w:p w:rsidR="001251D9" w:rsidRPr="0068339B" w:rsidRDefault="001251D9" w:rsidP="001251D9">
      <w:pPr>
        <w:pStyle w:val="1"/>
        <w:rPr>
          <w:lang w:val="uk-UA"/>
        </w:rPr>
      </w:pPr>
      <w:bookmarkStart w:id="22" w:name="_Toc533191827"/>
      <w:r w:rsidRPr="0068339B">
        <w:rPr>
          <w:lang w:val="uk-UA"/>
        </w:rPr>
        <w:t>Обов`язки</w:t>
      </w:r>
      <w:bookmarkEnd w:id="22"/>
    </w:p>
    <w:p w:rsidR="001251D9" w:rsidRPr="0068339B" w:rsidRDefault="001251D9" w:rsidP="001251D9">
      <w:pPr>
        <w:rPr>
          <w:lang w:val="uk-UA"/>
        </w:rPr>
      </w:pPr>
      <w:r w:rsidRPr="0068339B">
        <w:rPr>
          <w:lang w:val="uk-UA"/>
        </w:rPr>
        <w:t>В рамках цього тест-плану встановлено наступні ролі та обов’язки:</w:t>
      </w:r>
    </w:p>
    <w:p w:rsidR="001251D9" w:rsidRPr="0068339B" w:rsidRDefault="001251D9" w:rsidP="001251D9">
      <w:pPr>
        <w:pStyle w:val="a3"/>
        <w:numPr>
          <w:ilvl w:val="0"/>
          <w:numId w:val="49"/>
        </w:numPr>
        <w:rPr>
          <w:lang w:val="uk-UA"/>
        </w:rPr>
      </w:pPr>
      <w:r w:rsidRPr="0068339B">
        <w:rPr>
          <w:lang w:val="uk-UA"/>
        </w:rPr>
        <w:t>Розробник відповідає за написання і виконання модульних тестів , тестування API, написання автоматичних тестів та налаштування системи постійної інтеграції;</w:t>
      </w:r>
    </w:p>
    <w:p w:rsidR="001251D9" w:rsidRPr="0068339B" w:rsidRDefault="001251D9" w:rsidP="001251D9">
      <w:pPr>
        <w:pStyle w:val="a3"/>
        <w:numPr>
          <w:ilvl w:val="0"/>
          <w:numId w:val="49"/>
        </w:numPr>
        <w:rPr>
          <w:lang w:val="uk-UA"/>
        </w:rPr>
      </w:pPr>
      <w:r w:rsidRPr="0068339B">
        <w:rPr>
          <w:lang w:val="uk-UA"/>
        </w:rPr>
        <w:t>Тестувальник відповідає за написання звітів про помилки та за тестування графічного інтерфейсу, тестування продуктивності та системної інтеграції;</w:t>
      </w:r>
    </w:p>
    <w:p w:rsidR="001251D9" w:rsidRPr="00094B14" w:rsidRDefault="001251D9" w:rsidP="00094B14">
      <w:pPr>
        <w:pStyle w:val="a3"/>
        <w:numPr>
          <w:ilvl w:val="0"/>
          <w:numId w:val="49"/>
        </w:numPr>
        <w:rPr>
          <w:lang w:val="uk-UA"/>
        </w:rPr>
      </w:pPr>
      <w:r w:rsidRPr="0068339B">
        <w:rPr>
          <w:lang w:val="uk-UA"/>
        </w:rPr>
        <w:t>Менеджер проекту відповідає за якість кінцевого продукту.</w:t>
      </w:r>
    </w:p>
    <w:p w:rsidR="001251D9" w:rsidRPr="0068339B" w:rsidRDefault="001251D9" w:rsidP="001251D9">
      <w:pPr>
        <w:rPr>
          <w:lang w:val="uk-UA"/>
        </w:rPr>
      </w:pPr>
      <w:r w:rsidRPr="0068339B">
        <w:rPr>
          <w:lang w:val="uk-UA"/>
        </w:rPr>
        <w:t xml:space="preserve">Більш детальна інформація знаходиться в </w:t>
      </w:r>
      <w:r w:rsidR="00094B14" w:rsidRPr="0068339B">
        <w:rPr>
          <w:lang w:val="uk-UA"/>
        </w:rPr>
        <w:t>Додатку</w:t>
      </w:r>
      <w:r w:rsidRPr="0068339B">
        <w:rPr>
          <w:lang w:val="uk-UA"/>
        </w:rPr>
        <w:t xml:space="preserve"> А. Список завдань.</w:t>
      </w:r>
    </w:p>
    <w:p w:rsidR="001251D9" w:rsidRPr="0068339B" w:rsidRDefault="001251D9" w:rsidP="001251D9">
      <w:pPr>
        <w:rPr>
          <w:lang w:val="uk-UA"/>
        </w:rPr>
      </w:pPr>
    </w:p>
    <w:p w:rsidR="001251D9" w:rsidRPr="0068339B" w:rsidRDefault="00DA5ED1" w:rsidP="00DA5ED1">
      <w:pPr>
        <w:pStyle w:val="1"/>
        <w:rPr>
          <w:lang w:val="uk-UA"/>
        </w:rPr>
      </w:pPr>
      <w:bookmarkStart w:id="23" w:name="_Toc533191828"/>
      <w:r w:rsidRPr="00DA5ED1">
        <w:rPr>
          <w:lang w:val="uk-UA"/>
        </w:rPr>
        <w:t>Необхідні компетенції та тренінги</w:t>
      </w:r>
      <w:bookmarkEnd w:id="23"/>
    </w:p>
    <w:p w:rsidR="001251D9" w:rsidRPr="0068339B" w:rsidRDefault="001251D9" w:rsidP="001251D9">
      <w:pPr>
        <w:pStyle w:val="2"/>
        <w:rPr>
          <w:lang w:val="uk-UA"/>
        </w:rPr>
      </w:pPr>
      <w:bookmarkStart w:id="24" w:name="_Toc533191829"/>
      <w:r w:rsidRPr="0068339B">
        <w:rPr>
          <w:lang w:val="uk-UA"/>
        </w:rPr>
        <w:t>Кадрові потреби</w:t>
      </w:r>
      <w:bookmarkEnd w:id="24"/>
    </w:p>
    <w:p w:rsidR="001251D9" w:rsidRPr="0068339B" w:rsidRDefault="001251D9" w:rsidP="001251D9">
      <w:pPr>
        <w:rPr>
          <w:lang w:val="uk-UA"/>
        </w:rPr>
      </w:pPr>
      <w:r w:rsidRPr="0068339B">
        <w:rPr>
          <w:lang w:val="uk-UA"/>
        </w:rPr>
        <w:t>В рамках розробки даного програмно продукту необхідні наступні кадри:</w:t>
      </w:r>
    </w:p>
    <w:p w:rsidR="001251D9" w:rsidRPr="00094B14" w:rsidRDefault="001251D9" w:rsidP="00094B14">
      <w:pPr>
        <w:pStyle w:val="a3"/>
        <w:numPr>
          <w:ilvl w:val="0"/>
          <w:numId w:val="50"/>
        </w:numPr>
        <w:rPr>
          <w:lang w:val="uk-UA"/>
        </w:rPr>
      </w:pPr>
      <w:r w:rsidRPr="0068339B">
        <w:rPr>
          <w:lang w:val="uk-UA"/>
        </w:rPr>
        <w:t>Одна людина, яка є одночасно і розробником</w:t>
      </w:r>
      <w:r w:rsidR="00094B14">
        <w:rPr>
          <w:lang w:val="uk-UA"/>
        </w:rPr>
        <w:t>,</w:t>
      </w:r>
      <w:r w:rsidRPr="0068339B">
        <w:rPr>
          <w:lang w:val="uk-UA"/>
        </w:rPr>
        <w:t xml:space="preserve"> і тестувальником</w:t>
      </w:r>
      <w:r w:rsidR="00094B14">
        <w:rPr>
          <w:lang w:val="uk-UA"/>
        </w:rPr>
        <w:t>,</w:t>
      </w:r>
      <w:r w:rsidRPr="0068339B">
        <w:rPr>
          <w:lang w:val="uk-UA"/>
        </w:rPr>
        <w:t xml:space="preserve"> і менеджером проекту.</w:t>
      </w:r>
    </w:p>
    <w:p w:rsidR="001251D9" w:rsidRPr="0068339B" w:rsidRDefault="001251D9" w:rsidP="001251D9">
      <w:pPr>
        <w:pStyle w:val="2"/>
        <w:rPr>
          <w:lang w:val="uk-UA"/>
        </w:rPr>
      </w:pPr>
      <w:bookmarkStart w:id="25" w:name="_Toc533191830"/>
      <w:r w:rsidRPr="0068339B">
        <w:rPr>
          <w:lang w:val="uk-UA"/>
        </w:rPr>
        <w:t>Тренувальні потреби</w:t>
      </w:r>
      <w:bookmarkEnd w:id="25"/>
    </w:p>
    <w:p w:rsidR="001251D9" w:rsidRPr="0068339B" w:rsidRDefault="001251D9" w:rsidP="001251D9">
      <w:pPr>
        <w:rPr>
          <w:lang w:val="uk-UA"/>
        </w:rPr>
      </w:pPr>
      <w:r w:rsidRPr="0068339B">
        <w:rPr>
          <w:lang w:val="uk-UA"/>
        </w:rPr>
        <w:t>В рамках розробки дано</w:t>
      </w:r>
      <w:r w:rsidR="005B1C87" w:rsidRPr="0068339B">
        <w:rPr>
          <w:lang w:val="uk-UA"/>
        </w:rPr>
        <w:t>го програмно продукту необхідно провести тренування для удосконалення наступних умінь та навичок</w:t>
      </w:r>
      <w:r w:rsidRPr="0068339B">
        <w:rPr>
          <w:lang w:val="uk-UA"/>
        </w:rPr>
        <w:t>:</w:t>
      </w:r>
    </w:p>
    <w:p w:rsidR="001251D9" w:rsidRPr="0068339B" w:rsidRDefault="001251D9" w:rsidP="001251D9">
      <w:pPr>
        <w:pStyle w:val="a3"/>
        <w:numPr>
          <w:ilvl w:val="0"/>
          <w:numId w:val="50"/>
        </w:numPr>
        <w:rPr>
          <w:lang w:val="uk-UA"/>
        </w:rPr>
      </w:pPr>
      <w:r w:rsidRPr="0068339B">
        <w:rPr>
          <w:lang w:val="uk-UA"/>
        </w:rPr>
        <w:t xml:space="preserve">Навички користування системи керування помилками </w:t>
      </w:r>
      <w:proofErr w:type="spellStart"/>
      <w:r w:rsidRPr="0068339B">
        <w:rPr>
          <w:lang w:val="uk-UA"/>
        </w:rPr>
        <w:t>Bugzilla</w:t>
      </w:r>
      <w:proofErr w:type="spellEnd"/>
      <w:r w:rsidRPr="0068339B">
        <w:rPr>
          <w:lang w:val="uk-UA"/>
        </w:rPr>
        <w:t>;</w:t>
      </w:r>
    </w:p>
    <w:p w:rsidR="001251D9" w:rsidRPr="0068339B" w:rsidRDefault="001251D9" w:rsidP="001251D9">
      <w:pPr>
        <w:pStyle w:val="a3"/>
        <w:numPr>
          <w:ilvl w:val="0"/>
          <w:numId w:val="50"/>
        </w:numPr>
        <w:rPr>
          <w:lang w:val="uk-UA"/>
        </w:rPr>
      </w:pPr>
      <w:r w:rsidRPr="0068339B">
        <w:rPr>
          <w:lang w:val="uk-UA"/>
        </w:rPr>
        <w:lastRenderedPageBreak/>
        <w:t>Навички розробки веб-додатків.</w:t>
      </w:r>
    </w:p>
    <w:p w:rsidR="005B1C87" w:rsidRPr="0068339B" w:rsidRDefault="005B1C87" w:rsidP="005B1C87">
      <w:pPr>
        <w:rPr>
          <w:lang w:val="uk-UA"/>
        </w:rPr>
      </w:pPr>
    </w:p>
    <w:p w:rsidR="005B1C87" w:rsidRPr="0068339B" w:rsidRDefault="005B1C87" w:rsidP="005B1C87">
      <w:pPr>
        <w:pStyle w:val="1"/>
        <w:rPr>
          <w:lang w:val="uk-UA"/>
        </w:rPr>
      </w:pPr>
      <w:bookmarkStart w:id="26" w:name="_Toc533191831"/>
      <w:r w:rsidRPr="0068339B">
        <w:rPr>
          <w:lang w:val="uk-UA"/>
        </w:rPr>
        <w:t>Розклад</w:t>
      </w:r>
      <w:bookmarkEnd w:id="26"/>
    </w:p>
    <w:p w:rsidR="005B1C87" w:rsidRPr="0068339B" w:rsidRDefault="005B1C87" w:rsidP="005B1C87">
      <w:pPr>
        <w:rPr>
          <w:lang w:val="uk-UA"/>
        </w:rPr>
      </w:pPr>
      <w:r w:rsidRPr="0068339B">
        <w:rPr>
          <w:lang w:val="uk-UA"/>
        </w:rPr>
        <w:t xml:space="preserve">Детальний </w:t>
      </w:r>
      <w:r w:rsidR="00094B14" w:rsidRPr="0068339B">
        <w:rPr>
          <w:lang w:val="uk-UA"/>
        </w:rPr>
        <w:t>розклад</w:t>
      </w:r>
      <w:r w:rsidRPr="0068339B">
        <w:rPr>
          <w:lang w:val="uk-UA"/>
        </w:rPr>
        <w:t xml:space="preserve"> етапів розробки програмного продукту знаходиться в </w:t>
      </w:r>
      <w:r w:rsidR="00094B14" w:rsidRPr="0068339B">
        <w:rPr>
          <w:lang w:val="uk-UA"/>
        </w:rPr>
        <w:t>Додатку</w:t>
      </w:r>
      <w:r w:rsidRPr="0068339B">
        <w:rPr>
          <w:lang w:val="uk-UA"/>
        </w:rPr>
        <w:t xml:space="preserve"> А. Список завдань.</w:t>
      </w:r>
    </w:p>
    <w:p w:rsidR="005B1C87" w:rsidRPr="0068339B" w:rsidRDefault="005B1C87" w:rsidP="005B1C87">
      <w:pPr>
        <w:rPr>
          <w:lang w:val="uk-UA"/>
        </w:rPr>
      </w:pPr>
    </w:p>
    <w:p w:rsidR="005B1C87" w:rsidRPr="0068339B" w:rsidRDefault="005B1C87" w:rsidP="005B1C87">
      <w:pPr>
        <w:pStyle w:val="1"/>
        <w:rPr>
          <w:lang w:val="uk-UA"/>
        </w:rPr>
      </w:pPr>
      <w:bookmarkStart w:id="27" w:name="_Toc533191832"/>
      <w:r w:rsidRPr="0068339B">
        <w:rPr>
          <w:lang w:val="uk-UA"/>
        </w:rPr>
        <w:t>Ризики</w:t>
      </w:r>
      <w:bookmarkEnd w:id="27"/>
    </w:p>
    <w:p w:rsidR="005B1C87" w:rsidRPr="005B1C87" w:rsidRDefault="00094B14" w:rsidP="005B1C87">
      <w:pPr>
        <w:rPr>
          <w:lang w:val="uk-UA"/>
        </w:rPr>
      </w:pPr>
      <w:r w:rsidRPr="0068339B">
        <w:rPr>
          <w:lang w:val="uk-UA"/>
        </w:rPr>
        <w:t>Ризики</w:t>
      </w:r>
      <w:r w:rsidR="005B1C87" w:rsidRPr="0068339B">
        <w:rPr>
          <w:lang w:val="uk-UA"/>
        </w:rPr>
        <w:t xml:space="preserve">, що можуть виникнути під час розробки даного програмного продукту та засоби протидії </w:t>
      </w:r>
      <w:r w:rsidRPr="0068339B">
        <w:rPr>
          <w:lang w:val="uk-UA"/>
        </w:rPr>
        <w:t>наведені</w:t>
      </w:r>
      <w:r w:rsidR="005B1C87" w:rsidRPr="0068339B">
        <w:rPr>
          <w:lang w:val="uk-UA"/>
        </w:rPr>
        <w:t xml:space="preserve"> в Таблиці 1.</w:t>
      </w:r>
    </w:p>
    <w:tbl>
      <w:tblPr>
        <w:tblW w:w="10490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828"/>
        <w:gridCol w:w="2693"/>
      </w:tblGrid>
      <w:tr w:rsidR="009062F4" w:rsidRPr="0068339B" w:rsidTr="009062F4">
        <w:tc>
          <w:tcPr>
            <w:tcW w:w="7797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2F4" w:rsidRPr="0068339B" w:rsidRDefault="009062F4" w:rsidP="005B1C87">
            <w:pPr>
              <w:spacing w:line="0" w:lineRule="atLeast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8339B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Таблиця 1- Ризики та засоби протидії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9062F4" w:rsidRPr="0068339B" w:rsidRDefault="009062F4" w:rsidP="005B1C87">
            <w:pPr>
              <w:spacing w:line="0" w:lineRule="atLeast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062F4" w:rsidRPr="005B1C87" w:rsidTr="009062F4">
        <w:tc>
          <w:tcPr>
            <w:tcW w:w="396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2F4" w:rsidRPr="005B1C87" w:rsidRDefault="009062F4" w:rsidP="009062F4">
            <w:pPr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Ризик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2F4" w:rsidRPr="005B1C87" w:rsidRDefault="009062F4" w:rsidP="009062F4">
            <w:pPr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Засіб протидії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2F4" w:rsidRPr="005B1C87" w:rsidRDefault="009062F4" w:rsidP="009062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Відповідальна особа</w:t>
            </w:r>
          </w:p>
        </w:tc>
      </w:tr>
      <w:tr w:rsidR="009062F4" w:rsidRPr="005B1C87" w:rsidTr="009062F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2F4" w:rsidRPr="005B1C87" w:rsidRDefault="009062F4" w:rsidP="009062F4">
            <w:pPr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Затримка в виконанні розкладу тестування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2F4" w:rsidRPr="009062F4" w:rsidRDefault="009062F4" w:rsidP="0039788E">
            <w:pPr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Зсув термінів здачі (за згодою замовника)</w:t>
            </w:r>
            <w:r w:rsidRPr="009062F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;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пріоретизація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тестування функціоналу програмного продукту</w:t>
            </w:r>
            <w:r w:rsidRPr="009062F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;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збільшення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тривалості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робочого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br/>
              <w:t xml:space="preserve">дня або 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збільшення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кількість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br/>
              <w:t>робочих змін</w:t>
            </w:r>
            <w:r w:rsidRPr="009062F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;</w:t>
            </w:r>
            <w:r w:rsidR="00E5287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найм ще одного </w:t>
            </w:r>
            <w:proofErr w:type="spellStart"/>
            <w:r w:rsidR="00E5287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тестувальника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62F4" w:rsidRPr="0039788E" w:rsidRDefault="009062F4" w:rsidP="009062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Менеджер проекту</w:t>
            </w:r>
          </w:p>
        </w:tc>
      </w:tr>
      <w:tr w:rsidR="0039788E" w:rsidRPr="00E52872" w:rsidTr="009062F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8E" w:rsidRPr="005B1C87" w:rsidRDefault="0039788E" w:rsidP="009062F4">
            <w:pPr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E5287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Затримка </w:t>
            </w:r>
            <w:r w:rsidR="00E5287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 виконанні розкладу розробки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8E" w:rsidRDefault="00E52872" w:rsidP="00E52872">
            <w:pPr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Зсув термінів здачі (за згодою замовника)</w:t>
            </w:r>
            <w:r w:rsidRPr="009062F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; 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збільшення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тривалості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робочого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br/>
              <w:t xml:space="preserve">дня або 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збільшення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кількість</w:t>
            </w: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br/>
              <w:t>робочих змін</w:t>
            </w:r>
            <w:r w:rsidRPr="009062F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;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найм ще одного розробника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788E" w:rsidRDefault="00E52872" w:rsidP="009062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Менеджер проекту</w:t>
            </w:r>
          </w:p>
        </w:tc>
      </w:tr>
    </w:tbl>
    <w:p w:rsidR="0039788E" w:rsidRPr="0039788E" w:rsidRDefault="0039788E" w:rsidP="00E52872">
      <w:pPr>
        <w:ind w:firstLine="0"/>
        <w:rPr>
          <w:lang w:val="uk-UA"/>
        </w:rPr>
      </w:pPr>
    </w:p>
    <w:tbl>
      <w:tblPr>
        <w:tblW w:w="10490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828"/>
        <w:gridCol w:w="2693"/>
      </w:tblGrid>
      <w:tr w:rsidR="0039788E" w:rsidRPr="0068339B" w:rsidTr="0039788E">
        <w:tc>
          <w:tcPr>
            <w:tcW w:w="7797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8E" w:rsidRPr="0068339B" w:rsidRDefault="0039788E" w:rsidP="0039788E">
            <w:pPr>
              <w:spacing w:line="0" w:lineRule="atLeast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Продовження таблиці</w:t>
            </w:r>
            <w:r w:rsidRPr="0068339B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1- Ризики та засоби протидії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9788E" w:rsidRPr="0068339B" w:rsidRDefault="0039788E" w:rsidP="0039788E">
            <w:pPr>
              <w:spacing w:line="0" w:lineRule="atLeast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39788E" w:rsidRPr="005B1C87" w:rsidTr="0039788E">
        <w:tc>
          <w:tcPr>
            <w:tcW w:w="396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8E" w:rsidRPr="005B1C87" w:rsidRDefault="0039788E" w:rsidP="0039788E">
            <w:pPr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Ризик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8E" w:rsidRPr="005B1C87" w:rsidRDefault="0039788E" w:rsidP="0039788E">
            <w:pPr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Засіб протидії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788E" w:rsidRPr="005B1C87" w:rsidRDefault="0039788E" w:rsidP="0039788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Відповідальна особа</w:t>
            </w:r>
          </w:p>
        </w:tc>
      </w:tr>
      <w:tr w:rsidR="009062F4" w:rsidRPr="005B1C87" w:rsidTr="009062F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2F4" w:rsidRPr="005B1C87" w:rsidRDefault="009062F4" w:rsidP="009062F4">
            <w:pPr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Алгоритм по обробці зображень не відповідає вимогам якості</w:t>
            </w:r>
            <w:r w:rsidR="0039788E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62F4" w:rsidRPr="009062F4" w:rsidRDefault="009062F4" w:rsidP="009062F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Збільшення кількості тренувальних картинок в дата сеті</w:t>
            </w:r>
            <w:r w:rsidRPr="009062F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; 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ускладнення нейронної мережі</w:t>
            </w:r>
            <w:r w:rsidRPr="009062F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;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62F4" w:rsidRDefault="009062F4" w:rsidP="009062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</w:tr>
      <w:tr w:rsidR="0039788E" w:rsidRPr="0039788E" w:rsidTr="009062F4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8E" w:rsidRPr="005B1C87" w:rsidRDefault="0039788E" w:rsidP="0039788E">
            <w:pPr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Алгоритм по обробці зображень не відповідає вимогам 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швидкодії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8E" w:rsidRPr="0039788E" w:rsidRDefault="0039788E" w:rsidP="009062F4">
            <w:pPr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Спрощення нейронної мережі;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Квантизація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та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прунінг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ваг нейронної мережі</w:t>
            </w:r>
            <w:r w:rsidRPr="0039788E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; </w:t>
            </w: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Оптимізація топографії нейронної мережі під цільову платформу</w:t>
            </w:r>
            <w:r w:rsidRPr="0039788E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;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788E" w:rsidRDefault="0039788E" w:rsidP="009062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</w:tr>
    </w:tbl>
    <w:p w:rsidR="001251D9" w:rsidRPr="0068339B" w:rsidRDefault="001251D9" w:rsidP="001251D9">
      <w:pPr>
        <w:rPr>
          <w:lang w:val="uk-UA"/>
        </w:rPr>
      </w:pPr>
    </w:p>
    <w:p w:rsidR="005B1C87" w:rsidRPr="0068339B" w:rsidRDefault="005B1C87" w:rsidP="005B1C87">
      <w:pPr>
        <w:pStyle w:val="1"/>
        <w:rPr>
          <w:lang w:val="uk-UA"/>
        </w:rPr>
      </w:pPr>
      <w:bookmarkStart w:id="28" w:name="_Toc533191833"/>
      <w:r w:rsidRPr="0068339B">
        <w:rPr>
          <w:lang w:val="uk-UA"/>
        </w:rPr>
        <w:t>Затвердження</w:t>
      </w:r>
      <w:bookmarkEnd w:id="28"/>
    </w:p>
    <w:p w:rsidR="005B1C87" w:rsidRPr="005B1C87" w:rsidRDefault="005B1C87" w:rsidP="005B1C8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tbl>
      <w:tblPr>
        <w:tblW w:w="1034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552"/>
        <w:gridCol w:w="1432"/>
        <w:gridCol w:w="2962"/>
      </w:tblGrid>
      <w:tr w:rsidR="005B1C87" w:rsidRPr="005B1C87" w:rsidTr="009062F4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ПІБ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Посада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Дата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5B1C8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Підпис</w:t>
            </w:r>
          </w:p>
        </w:tc>
      </w:tr>
      <w:tr w:rsidR="005B1C87" w:rsidRPr="005B1C87" w:rsidTr="009062F4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68339B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  <w:tr w:rsidR="005B1C87" w:rsidRPr="005B1C87" w:rsidTr="009062F4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68339B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  <w:tr w:rsidR="005B1C87" w:rsidRPr="005B1C87" w:rsidTr="009062F4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68339B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C87" w:rsidRPr="005B1C87" w:rsidRDefault="005B1C87" w:rsidP="005B1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</w:tbl>
    <w:p w:rsidR="005B1C87" w:rsidRPr="0068339B" w:rsidRDefault="005B1C87" w:rsidP="005B1C87">
      <w:pPr>
        <w:rPr>
          <w:lang w:val="uk-UA"/>
        </w:rPr>
      </w:pPr>
    </w:p>
    <w:p w:rsidR="005B1C87" w:rsidRPr="0068339B" w:rsidRDefault="005B1C87">
      <w:pPr>
        <w:spacing w:after="200" w:line="276" w:lineRule="auto"/>
        <w:ind w:firstLine="0"/>
        <w:jc w:val="left"/>
        <w:rPr>
          <w:lang w:val="uk-UA"/>
        </w:rPr>
      </w:pPr>
      <w:r w:rsidRPr="0068339B">
        <w:rPr>
          <w:lang w:val="uk-UA"/>
        </w:rPr>
        <w:br w:type="page"/>
      </w:r>
    </w:p>
    <w:p w:rsidR="00C76390" w:rsidRPr="0068339B" w:rsidRDefault="00C76390" w:rsidP="00C76390">
      <w:pPr>
        <w:keepNext/>
        <w:keepLines/>
        <w:pageBreakBefore/>
        <w:spacing w:before="240" w:after="240" w:line="240" w:lineRule="auto"/>
        <w:ind w:firstLine="0"/>
        <w:jc w:val="center"/>
        <w:outlineLvl w:val="0"/>
        <w:rPr>
          <w:rFonts w:eastAsiaTheme="majorEastAsia" w:cstheme="majorBidi"/>
          <w:b/>
          <w:bCs/>
          <w:caps/>
          <w:color w:val="000000" w:themeColor="text1"/>
          <w:szCs w:val="28"/>
          <w:lang w:val="uk-UA"/>
        </w:rPr>
      </w:pPr>
      <w:bookmarkStart w:id="29" w:name="_Toc445079272"/>
      <w:bookmarkStart w:id="30" w:name="_Toc533191834"/>
      <w:r w:rsidRPr="0068339B">
        <w:rPr>
          <w:rFonts w:eastAsiaTheme="majorEastAsia" w:cstheme="majorBidi"/>
          <w:b/>
          <w:bCs/>
          <w:caps/>
          <w:color w:val="000000" w:themeColor="text1"/>
          <w:szCs w:val="28"/>
          <w:lang w:val="uk-UA"/>
        </w:rPr>
        <w:lastRenderedPageBreak/>
        <w:t>Додаток</w:t>
      </w:r>
      <w:bookmarkEnd w:id="29"/>
      <w:r w:rsidRPr="0068339B">
        <w:rPr>
          <w:rFonts w:eastAsiaTheme="majorEastAsia" w:cstheme="majorBidi"/>
          <w:b/>
          <w:bCs/>
          <w:caps/>
          <w:color w:val="000000" w:themeColor="text1"/>
          <w:szCs w:val="28"/>
          <w:lang w:val="uk-UA"/>
        </w:rPr>
        <w:t xml:space="preserve"> А . Список завдань</w:t>
      </w:r>
      <w:bookmarkEnd w:id="30"/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  <w:r w:rsidRPr="0068339B">
        <w:rPr>
          <w:snapToGrid w:val="0"/>
          <w:lang w:val="uk-UA" w:eastAsia="ru-RU"/>
        </w:rPr>
        <w:t>МІНІСТЕРСТВО НАУКИ І ОСВІТИ УКРАЇНИ</w:t>
      </w:r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  <w:r w:rsidRPr="0068339B">
        <w:rPr>
          <w:snapToGrid w:val="0"/>
          <w:lang w:val="uk-UA" w:eastAsia="ru-RU"/>
        </w:rPr>
        <w:t>НАЦІОНАЛЬНИЙ ТЕХНІЧНИЙ УНІВЕРСИТЕТ УКРАЇНИ «КПІ»</w:t>
      </w:r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  <w:r w:rsidRPr="0068339B">
        <w:rPr>
          <w:snapToGrid w:val="0"/>
          <w:lang w:val="uk-UA" w:eastAsia="ru-RU"/>
        </w:rPr>
        <w:t>Кафедра</w:t>
      </w:r>
    </w:p>
    <w:p w:rsidR="00C76390" w:rsidRPr="0068339B" w:rsidRDefault="00C76390" w:rsidP="00C76390">
      <w:pPr>
        <w:jc w:val="center"/>
        <w:rPr>
          <w:snapToGrid w:val="0"/>
          <w:lang w:val="uk-UA" w:eastAsia="ru-RU"/>
        </w:rPr>
      </w:pPr>
      <w:r w:rsidRPr="0068339B">
        <w:rPr>
          <w:snapToGrid w:val="0"/>
          <w:lang w:val="uk-UA" w:eastAsia="ru-RU"/>
        </w:rPr>
        <w:t>автоматизованих систем обробки інформації та управління</w:t>
      </w:r>
    </w:p>
    <w:p w:rsidR="00C76390" w:rsidRPr="0068339B" w:rsidRDefault="00C76390" w:rsidP="00C76390">
      <w:pPr>
        <w:jc w:val="center"/>
        <w:rPr>
          <w:lang w:val="uk-UA"/>
        </w:rPr>
      </w:pPr>
    </w:p>
    <w:p w:rsidR="00C76390" w:rsidRPr="0068339B" w:rsidRDefault="00C76390" w:rsidP="00C76390">
      <w:pPr>
        <w:shd w:val="clear" w:color="auto" w:fill="FFFFFF"/>
        <w:ind w:right="6"/>
        <w:rPr>
          <w:szCs w:val="28"/>
          <w:lang w:val="uk-UA"/>
        </w:rPr>
      </w:pP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  <w:t xml:space="preserve"> </w:t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  <w:t xml:space="preserve"> Затвердив </w:t>
      </w:r>
    </w:p>
    <w:p w:rsidR="00C76390" w:rsidRPr="0068339B" w:rsidRDefault="00C76390" w:rsidP="00C76390">
      <w:pPr>
        <w:shd w:val="clear" w:color="auto" w:fill="FFFFFF"/>
        <w:ind w:right="6" w:firstLine="4820"/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Керівник </w:t>
      </w:r>
      <w:proofErr w:type="spellStart"/>
      <w:r w:rsidRPr="0068339B">
        <w:rPr>
          <w:szCs w:val="28"/>
          <w:u w:val="single"/>
          <w:lang w:val="uk-UA"/>
        </w:rPr>
        <w:t>Прочуханова</w:t>
      </w:r>
      <w:proofErr w:type="spellEnd"/>
      <w:r w:rsidRPr="0068339B">
        <w:rPr>
          <w:szCs w:val="28"/>
          <w:u w:val="single"/>
          <w:lang w:val="uk-UA"/>
        </w:rPr>
        <w:t xml:space="preserve"> І.В.</w:t>
      </w:r>
    </w:p>
    <w:p w:rsidR="00C76390" w:rsidRPr="0068339B" w:rsidRDefault="00C76390" w:rsidP="00C76390">
      <w:pPr>
        <w:shd w:val="clear" w:color="auto" w:fill="FFFFFF"/>
        <w:ind w:right="6"/>
        <w:jc w:val="center"/>
        <w:rPr>
          <w:szCs w:val="28"/>
          <w:lang w:val="uk-UA"/>
        </w:rPr>
      </w:pP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</w:r>
      <w:r w:rsidRPr="0068339B">
        <w:rPr>
          <w:szCs w:val="28"/>
          <w:lang w:val="uk-UA"/>
        </w:rPr>
        <w:tab/>
        <w:t xml:space="preserve"> «___»__________________2018 р.</w:t>
      </w:r>
    </w:p>
    <w:p w:rsidR="00C76390" w:rsidRPr="0068339B" w:rsidRDefault="00C76390" w:rsidP="00C76390">
      <w:pPr>
        <w:shd w:val="clear" w:color="auto" w:fill="FFFFFF"/>
        <w:ind w:right="6" w:firstLine="4820"/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 </w:t>
      </w:r>
    </w:p>
    <w:p w:rsidR="00C76390" w:rsidRPr="0068339B" w:rsidRDefault="00C76390" w:rsidP="00C76390">
      <w:pPr>
        <w:shd w:val="clear" w:color="auto" w:fill="FFFFFF"/>
        <w:ind w:right="6" w:firstLine="4820"/>
        <w:rPr>
          <w:szCs w:val="28"/>
          <w:lang w:val="uk-UA"/>
        </w:rPr>
      </w:pPr>
      <w:r w:rsidRPr="0068339B">
        <w:rPr>
          <w:szCs w:val="28"/>
          <w:lang w:val="uk-UA"/>
        </w:rPr>
        <w:t>Виконавець:</w:t>
      </w:r>
    </w:p>
    <w:p w:rsidR="00C76390" w:rsidRPr="0068339B" w:rsidRDefault="00C76390" w:rsidP="00C76390">
      <w:pPr>
        <w:shd w:val="clear" w:color="auto" w:fill="FFFFFF"/>
        <w:ind w:left="4248" w:right="6" w:firstLine="708"/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 Студент </w:t>
      </w:r>
      <w:proofErr w:type="spellStart"/>
      <w:r w:rsidRPr="0068339B">
        <w:rPr>
          <w:szCs w:val="28"/>
          <w:u w:val="single"/>
          <w:lang w:val="uk-UA"/>
        </w:rPr>
        <w:t>Зарічковий</w:t>
      </w:r>
      <w:proofErr w:type="spellEnd"/>
      <w:r w:rsidRPr="0068339B">
        <w:rPr>
          <w:szCs w:val="28"/>
          <w:u w:val="single"/>
          <w:lang w:val="uk-UA"/>
        </w:rPr>
        <w:t xml:space="preserve"> О. А.</w:t>
      </w:r>
    </w:p>
    <w:p w:rsidR="00C76390" w:rsidRPr="0068339B" w:rsidRDefault="00C76390" w:rsidP="00C76390">
      <w:pPr>
        <w:shd w:val="clear" w:color="auto" w:fill="FFFFFF"/>
        <w:ind w:right="6" w:firstLine="4820"/>
        <w:rPr>
          <w:szCs w:val="28"/>
          <w:lang w:val="uk-UA"/>
        </w:rPr>
      </w:pPr>
      <w:r w:rsidRPr="0068339B">
        <w:rPr>
          <w:szCs w:val="28"/>
          <w:lang w:val="uk-UA"/>
        </w:rPr>
        <w:t xml:space="preserve"> «___» __________________2018 р.</w:t>
      </w:r>
    </w:p>
    <w:p w:rsidR="00C76390" w:rsidRPr="0068339B" w:rsidRDefault="00C76390" w:rsidP="00C76390">
      <w:pPr>
        <w:shd w:val="clear" w:color="auto" w:fill="FFFFFF"/>
        <w:ind w:right="6"/>
        <w:rPr>
          <w:b/>
          <w:bCs/>
          <w:szCs w:val="28"/>
          <w:lang w:val="uk-UA"/>
        </w:rPr>
      </w:pPr>
    </w:p>
    <w:p w:rsidR="00C76390" w:rsidRPr="0068339B" w:rsidRDefault="00C76390" w:rsidP="00C76390">
      <w:pPr>
        <w:shd w:val="clear" w:color="auto" w:fill="FFFFFF"/>
        <w:ind w:right="6"/>
        <w:rPr>
          <w:b/>
          <w:bCs/>
          <w:szCs w:val="28"/>
          <w:lang w:val="uk-UA"/>
        </w:rPr>
      </w:pPr>
    </w:p>
    <w:p w:rsidR="00C76390" w:rsidRPr="0068339B" w:rsidRDefault="00C76390" w:rsidP="00C76390">
      <w:pPr>
        <w:shd w:val="clear" w:color="auto" w:fill="FFFFFF"/>
        <w:ind w:right="6"/>
        <w:rPr>
          <w:b/>
          <w:bCs/>
          <w:szCs w:val="28"/>
          <w:lang w:val="uk-UA"/>
        </w:rPr>
      </w:pPr>
    </w:p>
    <w:p w:rsidR="00C76390" w:rsidRPr="0068339B" w:rsidRDefault="00C76390" w:rsidP="00C76390">
      <w:pPr>
        <w:shd w:val="clear" w:color="auto" w:fill="FFFFFF"/>
        <w:ind w:right="6" w:firstLine="0"/>
        <w:jc w:val="center"/>
        <w:rPr>
          <w:bCs/>
          <w:szCs w:val="28"/>
          <w:lang w:val="uk-UA"/>
        </w:rPr>
      </w:pPr>
      <w:r w:rsidRPr="0068339B">
        <w:rPr>
          <w:bCs/>
          <w:szCs w:val="28"/>
          <w:lang w:val="uk-UA"/>
        </w:rPr>
        <w:t>СПИСОК ЗАВДАНЬ</w:t>
      </w:r>
    </w:p>
    <w:p w:rsidR="00C76390" w:rsidRPr="0068339B" w:rsidRDefault="00C76390" w:rsidP="00C76390">
      <w:pPr>
        <w:shd w:val="clear" w:color="auto" w:fill="FFFFFF"/>
        <w:ind w:right="6" w:firstLine="0"/>
        <w:jc w:val="center"/>
        <w:rPr>
          <w:lang w:val="uk-UA"/>
        </w:rPr>
      </w:pPr>
      <w:r w:rsidRPr="0068339B">
        <w:rPr>
          <w:szCs w:val="28"/>
          <w:lang w:val="uk-UA"/>
        </w:rPr>
        <w:t>на виконання курсової роботи</w:t>
      </w:r>
    </w:p>
    <w:p w:rsidR="00C76390" w:rsidRPr="0068339B" w:rsidRDefault="00C76390" w:rsidP="00C76390">
      <w:pPr>
        <w:shd w:val="clear" w:color="auto" w:fill="FFFFFF"/>
        <w:ind w:right="6" w:firstLine="0"/>
        <w:jc w:val="center"/>
        <w:rPr>
          <w:szCs w:val="28"/>
          <w:lang w:val="uk-UA"/>
        </w:rPr>
      </w:pPr>
      <w:r w:rsidRPr="00E52872">
        <w:rPr>
          <w:szCs w:val="28"/>
          <w:lang w:val="uk-UA"/>
        </w:rPr>
        <w:t>на тему: «Тест-план курсового проекту»</w:t>
      </w:r>
    </w:p>
    <w:p w:rsidR="00C76390" w:rsidRPr="0068339B" w:rsidRDefault="00C76390" w:rsidP="00C76390">
      <w:pPr>
        <w:shd w:val="clear" w:color="auto" w:fill="FFFFFF"/>
        <w:ind w:right="6" w:firstLine="0"/>
        <w:jc w:val="center"/>
        <w:rPr>
          <w:lang w:val="uk-UA"/>
        </w:rPr>
      </w:pPr>
      <w:r w:rsidRPr="0068339B">
        <w:rPr>
          <w:szCs w:val="28"/>
          <w:lang w:val="uk-UA"/>
        </w:rPr>
        <w:t>з дисципліни:</w:t>
      </w:r>
    </w:p>
    <w:p w:rsidR="001E0341" w:rsidRPr="0068339B" w:rsidRDefault="00C76390" w:rsidP="001E0341">
      <w:pPr>
        <w:shd w:val="clear" w:color="auto" w:fill="FFFFFF"/>
        <w:ind w:right="6" w:firstLine="0"/>
        <w:jc w:val="center"/>
        <w:rPr>
          <w:szCs w:val="28"/>
          <w:lang w:val="uk-UA"/>
        </w:rPr>
      </w:pPr>
      <w:r w:rsidRPr="0068339B">
        <w:rPr>
          <w:szCs w:val="28"/>
          <w:lang w:val="uk-UA"/>
        </w:rPr>
        <w:t>«</w:t>
      </w:r>
      <w:r w:rsidR="001E0341" w:rsidRPr="0068339B">
        <w:rPr>
          <w:szCs w:val="28"/>
          <w:lang w:val="uk-UA"/>
        </w:rPr>
        <w:t>Компоненти програмної інженерії - 3. Якість програмного забезпечення та тестування</w:t>
      </w:r>
      <w:r w:rsidRPr="0068339B">
        <w:rPr>
          <w:szCs w:val="28"/>
          <w:lang w:val="uk-UA"/>
        </w:rPr>
        <w:t>»</w:t>
      </w:r>
    </w:p>
    <w:p w:rsidR="001E0341" w:rsidRPr="0068339B" w:rsidRDefault="001E0341">
      <w:pPr>
        <w:spacing w:after="200" w:line="276" w:lineRule="auto"/>
        <w:ind w:firstLine="0"/>
        <w:jc w:val="left"/>
        <w:rPr>
          <w:szCs w:val="28"/>
          <w:lang w:val="uk-UA"/>
        </w:rPr>
      </w:pPr>
      <w:r w:rsidRPr="0068339B">
        <w:rPr>
          <w:szCs w:val="28"/>
          <w:lang w:val="uk-UA"/>
        </w:rPr>
        <w:br w:type="page"/>
      </w:r>
    </w:p>
    <w:p w:rsidR="001E0341" w:rsidRPr="001E0341" w:rsidRDefault="001E0341" w:rsidP="001E034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116"/>
        <w:gridCol w:w="1521"/>
        <w:gridCol w:w="2680"/>
        <w:gridCol w:w="1606"/>
      </w:tblGrid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Завдання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 xml:space="preserve">Попередні </w:t>
            </w: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br/>
              <w:t>завдання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Відповідальність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Кінцева дата</w:t>
            </w:r>
          </w:p>
        </w:tc>
      </w:tr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Розробити тест план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Менеджер проекту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31.12.2018</w:t>
            </w:r>
          </w:p>
        </w:tc>
      </w:tr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Розробити тест кейси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14.01.2019</w:t>
            </w:r>
          </w:p>
        </w:tc>
      </w:tr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Розробити </w:t>
            </w:r>
            <w:r w:rsidR="00094B14"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Веб-сервер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30.01.2019</w:t>
            </w:r>
          </w:p>
        </w:tc>
      </w:tr>
      <w:tr w:rsidR="001E0341" w:rsidRPr="001E0341" w:rsidTr="001E0341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Розробити алгоритм по обробці зображень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14.02.2019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модульні тес</w:t>
            </w:r>
            <w:r w:rsidR="00094B1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ти </w:t>
            </w:r>
            <w:r w:rsidR="00094B14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br/>
              <w:t>В</w:t>
            </w: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еб-сервера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21.02.2019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Виконати модульні тести алгоритму по обробці зображень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23.02.2019</w:t>
            </w:r>
          </w:p>
        </w:tc>
      </w:tr>
      <w:tr w:rsidR="001E0341" w:rsidRPr="001E0341" w:rsidTr="001E0341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тестування АPI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25.02.2019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Зробити звіти про помилки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5, 6, 7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26.02.2019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Виправити знайдені помилки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01.03.2019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Повторювати завдання 3-9 поки всі тести пройдуть без помилок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Тестувальник, 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08.03.2019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Розробити графічний інтерфейс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тестування графічного інтерфейсу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тестування продуктивності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Виконати тестування системної інтеграції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26.03.2019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Виправити знайдені помилки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12, 13, 14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30.03.2019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Повторювати </w:t>
            </w:r>
            <w:r w:rsidR="0039788E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завдання 10-15</w:t>
            </w: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поки всі тести пройдуть без помилок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Тестувальник, Розробник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07.04.2019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Перевірити відповідність продукту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Менеджер проекту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09.04.2019</w:t>
            </w:r>
          </w:p>
        </w:tc>
      </w:tr>
      <w:tr w:rsidR="001E0341" w:rsidRPr="001E0341" w:rsidTr="001E03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Зробити підсумкові звіти тестування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Тестувальник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341" w:rsidRPr="001E0341" w:rsidRDefault="001E0341" w:rsidP="001E0341">
            <w:pPr>
              <w:spacing w:after="160"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1E034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09.04.2019</w:t>
            </w:r>
          </w:p>
        </w:tc>
      </w:tr>
    </w:tbl>
    <w:p w:rsidR="00F80E3B" w:rsidRPr="0068339B" w:rsidRDefault="00F80E3B" w:rsidP="001E0341">
      <w:pPr>
        <w:shd w:val="clear" w:color="auto" w:fill="FFFFFF"/>
        <w:ind w:right="6" w:firstLine="0"/>
        <w:jc w:val="center"/>
        <w:rPr>
          <w:szCs w:val="28"/>
          <w:lang w:val="uk-UA"/>
        </w:rPr>
      </w:pPr>
    </w:p>
    <w:sectPr w:rsidR="00F80E3B" w:rsidRPr="0068339B" w:rsidSect="00156027">
      <w:headerReference w:type="default" r:id="rId9"/>
      <w:pgSz w:w="11906" w:h="16838" w:code="9"/>
      <w:pgMar w:top="1134" w:right="567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842" w:rsidRDefault="00203842" w:rsidP="000A1376">
      <w:pPr>
        <w:spacing w:line="240" w:lineRule="auto"/>
      </w:pPr>
      <w:r>
        <w:separator/>
      </w:r>
    </w:p>
  </w:endnote>
  <w:endnote w:type="continuationSeparator" w:id="0">
    <w:p w:rsidR="00203842" w:rsidRDefault="00203842" w:rsidP="000A1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842" w:rsidRDefault="00203842" w:rsidP="000A1376">
      <w:pPr>
        <w:spacing w:line="240" w:lineRule="auto"/>
      </w:pPr>
      <w:r>
        <w:separator/>
      </w:r>
    </w:p>
  </w:footnote>
  <w:footnote w:type="continuationSeparator" w:id="0">
    <w:p w:rsidR="00203842" w:rsidRDefault="00203842" w:rsidP="000A1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098053"/>
      <w:docPartObj>
        <w:docPartGallery w:val="Page Numbers (Top of Page)"/>
        <w:docPartUnique/>
      </w:docPartObj>
    </w:sdtPr>
    <w:sdtContent>
      <w:p w:rsidR="0039788E" w:rsidRDefault="003978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872">
          <w:rPr>
            <w:noProof/>
          </w:rPr>
          <w:t>10</w:t>
        </w:r>
        <w:r>
          <w:fldChar w:fldCharType="end"/>
        </w:r>
      </w:p>
    </w:sdtContent>
  </w:sdt>
  <w:p w:rsidR="0039788E" w:rsidRDefault="0039788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>
    <w:nsid w:val="0CC229DF"/>
    <w:multiLevelType w:val="multilevel"/>
    <w:tmpl w:val="B32ACE34"/>
    <w:numStyleLink w:val="10"/>
  </w:abstractNum>
  <w:abstractNum w:abstractNumId="5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14751140"/>
    <w:multiLevelType w:val="hybridMultilevel"/>
    <w:tmpl w:val="EB501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5703115"/>
    <w:multiLevelType w:val="hybridMultilevel"/>
    <w:tmpl w:val="58DA1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5142732"/>
    <w:multiLevelType w:val="hybridMultilevel"/>
    <w:tmpl w:val="CD561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7F92848"/>
    <w:multiLevelType w:val="hybridMultilevel"/>
    <w:tmpl w:val="1C5EA6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8">
    <w:nsid w:val="2AB77B94"/>
    <w:multiLevelType w:val="multilevel"/>
    <w:tmpl w:val="D506F2B2"/>
    <w:numStyleLink w:val="40"/>
  </w:abstractNum>
  <w:abstractNum w:abstractNumId="19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2374F4"/>
    <w:multiLevelType w:val="multilevel"/>
    <w:tmpl w:val="7E9E0372"/>
    <w:numStyleLink w:val="30"/>
  </w:abstractNum>
  <w:abstractNum w:abstractNumId="21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EA8034B"/>
    <w:multiLevelType w:val="hybridMultilevel"/>
    <w:tmpl w:val="EE5E0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4BD56B4"/>
    <w:multiLevelType w:val="hybridMultilevel"/>
    <w:tmpl w:val="1A28D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>
    <w:nsid w:val="47677A43"/>
    <w:multiLevelType w:val="hybridMultilevel"/>
    <w:tmpl w:val="15CCA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7606834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9323B2B"/>
    <w:multiLevelType w:val="hybridMultilevel"/>
    <w:tmpl w:val="3D0A32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>
    <w:nsid w:val="58B7331E"/>
    <w:multiLevelType w:val="hybridMultilevel"/>
    <w:tmpl w:val="6EFAF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1520D9"/>
    <w:multiLevelType w:val="hybridMultilevel"/>
    <w:tmpl w:val="D6A04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D95B2C"/>
    <w:multiLevelType w:val="hybridMultilevel"/>
    <w:tmpl w:val="019AC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6737DBE"/>
    <w:multiLevelType w:val="hybridMultilevel"/>
    <w:tmpl w:val="4B74F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84E1D50"/>
    <w:multiLevelType w:val="hybridMultilevel"/>
    <w:tmpl w:val="786EB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C691DE7"/>
    <w:multiLevelType w:val="hybridMultilevel"/>
    <w:tmpl w:val="A8EAB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D4B022B"/>
    <w:multiLevelType w:val="multilevel"/>
    <w:tmpl w:val="6CD6B03A"/>
    <w:numStyleLink w:val="20"/>
  </w:abstractNum>
  <w:num w:numId="1">
    <w:abstractNumId w:val="45"/>
  </w:num>
  <w:num w:numId="2">
    <w:abstractNumId w:val="43"/>
  </w:num>
  <w:num w:numId="3">
    <w:abstractNumId w:val="31"/>
  </w:num>
  <w:num w:numId="4">
    <w:abstractNumId w:val="22"/>
  </w:num>
  <w:num w:numId="5">
    <w:abstractNumId w:val="4"/>
  </w:num>
  <w:num w:numId="6">
    <w:abstractNumId w:val="12"/>
  </w:num>
  <w:num w:numId="7">
    <w:abstractNumId w:val="21"/>
  </w:num>
  <w:num w:numId="8">
    <w:abstractNumId w:val="6"/>
  </w:num>
  <w:num w:numId="9">
    <w:abstractNumId w:val="20"/>
  </w:num>
  <w:num w:numId="10">
    <w:abstractNumId w:val="1"/>
  </w:num>
  <w:num w:numId="11">
    <w:abstractNumId w:val="18"/>
  </w:num>
  <w:num w:numId="12">
    <w:abstractNumId w:val="13"/>
  </w:num>
  <w:num w:numId="13">
    <w:abstractNumId w:val="34"/>
  </w:num>
  <w:num w:numId="14">
    <w:abstractNumId w:val="31"/>
  </w:num>
  <w:num w:numId="15">
    <w:abstractNumId w:val="10"/>
  </w:num>
  <w:num w:numId="16">
    <w:abstractNumId w:val="3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30"/>
  </w:num>
  <w:num w:numId="20">
    <w:abstractNumId w:val="36"/>
  </w:num>
  <w:num w:numId="21">
    <w:abstractNumId w:val="11"/>
  </w:num>
  <w:num w:numId="22">
    <w:abstractNumId w:val="32"/>
  </w:num>
  <w:num w:numId="23">
    <w:abstractNumId w:val="3"/>
  </w:num>
  <w:num w:numId="24">
    <w:abstractNumId w:val="26"/>
  </w:num>
  <w:num w:numId="25">
    <w:abstractNumId w:val="17"/>
  </w:num>
  <w:num w:numId="26">
    <w:abstractNumId w:val="29"/>
  </w:num>
  <w:num w:numId="27">
    <w:abstractNumId w:val="5"/>
  </w:num>
  <w:num w:numId="28">
    <w:abstractNumId w:val="37"/>
  </w:num>
  <w:num w:numId="29">
    <w:abstractNumId w:val="19"/>
  </w:num>
  <w:num w:numId="30">
    <w:abstractNumId w:val="2"/>
  </w:num>
  <w:num w:numId="31">
    <w:abstractNumId w:val="24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</w:num>
  <w:num w:numId="36">
    <w:abstractNumId w:val="15"/>
  </w:num>
  <w:num w:numId="37">
    <w:abstractNumId w:val="41"/>
  </w:num>
  <w:num w:numId="38">
    <w:abstractNumId w:val="16"/>
  </w:num>
  <w:num w:numId="39">
    <w:abstractNumId w:val="28"/>
  </w:num>
  <w:num w:numId="40">
    <w:abstractNumId w:val="39"/>
  </w:num>
  <w:num w:numId="41">
    <w:abstractNumId w:val="14"/>
  </w:num>
  <w:num w:numId="42">
    <w:abstractNumId w:val="44"/>
  </w:num>
  <w:num w:numId="43">
    <w:abstractNumId w:val="25"/>
  </w:num>
  <w:num w:numId="44">
    <w:abstractNumId w:val="38"/>
  </w:num>
  <w:num w:numId="45">
    <w:abstractNumId w:val="23"/>
  </w:num>
  <w:num w:numId="46">
    <w:abstractNumId w:val="42"/>
  </w:num>
  <w:num w:numId="47">
    <w:abstractNumId w:val="27"/>
  </w:num>
  <w:num w:numId="48">
    <w:abstractNumId w:val="9"/>
  </w:num>
  <w:num w:numId="49">
    <w:abstractNumId w:val="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BD"/>
    <w:rsid w:val="00002066"/>
    <w:rsid w:val="00003E48"/>
    <w:rsid w:val="00006161"/>
    <w:rsid w:val="000116DD"/>
    <w:rsid w:val="000142A1"/>
    <w:rsid w:val="00024B54"/>
    <w:rsid w:val="0003599F"/>
    <w:rsid w:val="00035A0F"/>
    <w:rsid w:val="00044048"/>
    <w:rsid w:val="00067C5F"/>
    <w:rsid w:val="000778AC"/>
    <w:rsid w:val="00080049"/>
    <w:rsid w:val="00083C37"/>
    <w:rsid w:val="0009068D"/>
    <w:rsid w:val="00090952"/>
    <w:rsid w:val="00094B14"/>
    <w:rsid w:val="000A1376"/>
    <w:rsid w:val="000A309B"/>
    <w:rsid w:val="000A57BE"/>
    <w:rsid w:val="000C247B"/>
    <w:rsid w:val="000C3B82"/>
    <w:rsid w:val="000C5938"/>
    <w:rsid w:val="000C6AED"/>
    <w:rsid w:val="000D2FD7"/>
    <w:rsid w:val="000D57EE"/>
    <w:rsid w:val="00100ED6"/>
    <w:rsid w:val="00101802"/>
    <w:rsid w:val="0010776E"/>
    <w:rsid w:val="00110582"/>
    <w:rsid w:val="00116891"/>
    <w:rsid w:val="001251D9"/>
    <w:rsid w:val="00134B22"/>
    <w:rsid w:val="00135794"/>
    <w:rsid w:val="001357D8"/>
    <w:rsid w:val="00141C5C"/>
    <w:rsid w:val="001425A3"/>
    <w:rsid w:val="001556BA"/>
    <w:rsid w:val="00156027"/>
    <w:rsid w:val="00162710"/>
    <w:rsid w:val="00167DE2"/>
    <w:rsid w:val="0017054D"/>
    <w:rsid w:val="00172BF2"/>
    <w:rsid w:val="0017571E"/>
    <w:rsid w:val="00180F15"/>
    <w:rsid w:val="00185725"/>
    <w:rsid w:val="001916BE"/>
    <w:rsid w:val="00192D04"/>
    <w:rsid w:val="001A7005"/>
    <w:rsid w:val="001D3DBE"/>
    <w:rsid w:val="001E0341"/>
    <w:rsid w:val="001E194A"/>
    <w:rsid w:val="00202CC5"/>
    <w:rsid w:val="00203842"/>
    <w:rsid w:val="00213929"/>
    <w:rsid w:val="002311B3"/>
    <w:rsid w:val="00234FBA"/>
    <w:rsid w:val="0023679C"/>
    <w:rsid w:val="00246769"/>
    <w:rsid w:val="00246B70"/>
    <w:rsid w:val="0025211D"/>
    <w:rsid w:val="00253154"/>
    <w:rsid w:val="00267794"/>
    <w:rsid w:val="00273194"/>
    <w:rsid w:val="00290101"/>
    <w:rsid w:val="00295907"/>
    <w:rsid w:val="002B6D15"/>
    <w:rsid w:val="002B727C"/>
    <w:rsid w:val="002D137C"/>
    <w:rsid w:val="002D581E"/>
    <w:rsid w:val="002E2729"/>
    <w:rsid w:val="002E3897"/>
    <w:rsid w:val="002F2A22"/>
    <w:rsid w:val="003312A4"/>
    <w:rsid w:val="00351305"/>
    <w:rsid w:val="00351F7A"/>
    <w:rsid w:val="003573B8"/>
    <w:rsid w:val="00357678"/>
    <w:rsid w:val="00364F0B"/>
    <w:rsid w:val="00381889"/>
    <w:rsid w:val="00387BE8"/>
    <w:rsid w:val="0039788E"/>
    <w:rsid w:val="003A4072"/>
    <w:rsid w:val="003C4D4A"/>
    <w:rsid w:val="003F123D"/>
    <w:rsid w:val="003F2348"/>
    <w:rsid w:val="003F774B"/>
    <w:rsid w:val="00402499"/>
    <w:rsid w:val="00404776"/>
    <w:rsid w:val="004138C9"/>
    <w:rsid w:val="00425FD2"/>
    <w:rsid w:val="0042613F"/>
    <w:rsid w:val="00426623"/>
    <w:rsid w:val="00441BA3"/>
    <w:rsid w:val="00450977"/>
    <w:rsid w:val="00451796"/>
    <w:rsid w:val="0045309B"/>
    <w:rsid w:val="00456AF4"/>
    <w:rsid w:val="0046014B"/>
    <w:rsid w:val="0048109A"/>
    <w:rsid w:val="004819AE"/>
    <w:rsid w:val="004855C6"/>
    <w:rsid w:val="00495B7D"/>
    <w:rsid w:val="004A1308"/>
    <w:rsid w:val="004B0143"/>
    <w:rsid w:val="004B08CB"/>
    <w:rsid w:val="004B2B6C"/>
    <w:rsid w:val="004C156B"/>
    <w:rsid w:val="004D2490"/>
    <w:rsid w:val="004D716B"/>
    <w:rsid w:val="004D7CE3"/>
    <w:rsid w:val="004E34F1"/>
    <w:rsid w:val="004E7288"/>
    <w:rsid w:val="004F142D"/>
    <w:rsid w:val="005010BE"/>
    <w:rsid w:val="00510E41"/>
    <w:rsid w:val="00514BCE"/>
    <w:rsid w:val="005427ED"/>
    <w:rsid w:val="00542CA7"/>
    <w:rsid w:val="0055009B"/>
    <w:rsid w:val="005500F9"/>
    <w:rsid w:val="00562A05"/>
    <w:rsid w:val="0056447B"/>
    <w:rsid w:val="00583294"/>
    <w:rsid w:val="00587EF5"/>
    <w:rsid w:val="00594A75"/>
    <w:rsid w:val="005A0F5A"/>
    <w:rsid w:val="005A4F8F"/>
    <w:rsid w:val="005A55C4"/>
    <w:rsid w:val="005A73D2"/>
    <w:rsid w:val="005B1C87"/>
    <w:rsid w:val="005B3021"/>
    <w:rsid w:val="005B4311"/>
    <w:rsid w:val="005C0935"/>
    <w:rsid w:val="005D0265"/>
    <w:rsid w:val="005D273B"/>
    <w:rsid w:val="005E226C"/>
    <w:rsid w:val="005F4EF8"/>
    <w:rsid w:val="005F5379"/>
    <w:rsid w:val="00606D67"/>
    <w:rsid w:val="00614504"/>
    <w:rsid w:val="006237B5"/>
    <w:rsid w:val="006432CB"/>
    <w:rsid w:val="00664E92"/>
    <w:rsid w:val="006662CC"/>
    <w:rsid w:val="006670D1"/>
    <w:rsid w:val="0067412B"/>
    <w:rsid w:val="00683350"/>
    <w:rsid w:val="0068339B"/>
    <w:rsid w:val="006A027E"/>
    <w:rsid w:val="006B0BFB"/>
    <w:rsid w:val="006B52FB"/>
    <w:rsid w:val="006C2715"/>
    <w:rsid w:val="006D2148"/>
    <w:rsid w:val="006D25DF"/>
    <w:rsid w:val="006D2BB2"/>
    <w:rsid w:val="006D3B00"/>
    <w:rsid w:val="006E0847"/>
    <w:rsid w:val="006E0898"/>
    <w:rsid w:val="0070572B"/>
    <w:rsid w:val="00707255"/>
    <w:rsid w:val="00711B74"/>
    <w:rsid w:val="00713264"/>
    <w:rsid w:val="00736D45"/>
    <w:rsid w:val="00737B8E"/>
    <w:rsid w:val="00740CA0"/>
    <w:rsid w:val="00740E49"/>
    <w:rsid w:val="007536A5"/>
    <w:rsid w:val="00765CA2"/>
    <w:rsid w:val="0076770E"/>
    <w:rsid w:val="00770254"/>
    <w:rsid w:val="00781BE3"/>
    <w:rsid w:val="00785194"/>
    <w:rsid w:val="007864C5"/>
    <w:rsid w:val="00787A38"/>
    <w:rsid w:val="007A7327"/>
    <w:rsid w:val="007B45DB"/>
    <w:rsid w:val="007C011A"/>
    <w:rsid w:val="007C5297"/>
    <w:rsid w:val="007D79E9"/>
    <w:rsid w:val="007E2959"/>
    <w:rsid w:val="007E4933"/>
    <w:rsid w:val="007E55BD"/>
    <w:rsid w:val="007F33A1"/>
    <w:rsid w:val="00801272"/>
    <w:rsid w:val="00801780"/>
    <w:rsid w:val="0081373B"/>
    <w:rsid w:val="00813838"/>
    <w:rsid w:val="00817B13"/>
    <w:rsid w:val="008210E0"/>
    <w:rsid w:val="00825823"/>
    <w:rsid w:val="008273A9"/>
    <w:rsid w:val="00831E74"/>
    <w:rsid w:val="008431EC"/>
    <w:rsid w:val="0084428E"/>
    <w:rsid w:val="0086166C"/>
    <w:rsid w:val="00864DD3"/>
    <w:rsid w:val="0087214E"/>
    <w:rsid w:val="00880CF4"/>
    <w:rsid w:val="00893FD6"/>
    <w:rsid w:val="008A1120"/>
    <w:rsid w:val="008B43E6"/>
    <w:rsid w:val="008C6F61"/>
    <w:rsid w:val="008F4394"/>
    <w:rsid w:val="008F5294"/>
    <w:rsid w:val="00900CA8"/>
    <w:rsid w:val="00902B13"/>
    <w:rsid w:val="009039C8"/>
    <w:rsid w:val="009062F4"/>
    <w:rsid w:val="00922B62"/>
    <w:rsid w:val="00923C9D"/>
    <w:rsid w:val="009245AD"/>
    <w:rsid w:val="009273ED"/>
    <w:rsid w:val="009308E9"/>
    <w:rsid w:val="0093637E"/>
    <w:rsid w:val="009418F3"/>
    <w:rsid w:val="00963B6B"/>
    <w:rsid w:val="00967A74"/>
    <w:rsid w:val="00975F82"/>
    <w:rsid w:val="00977D62"/>
    <w:rsid w:val="009801BD"/>
    <w:rsid w:val="009B2DB6"/>
    <w:rsid w:val="009B43A6"/>
    <w:rsid w:val="009C1A78"/>
    <w:rsid w:val="009C68D1"/>
    <w:rsid w:val="009E5B29"/>
    <w:rsid w:val="009E7F85"/>
    <w:rsid w:val="00A10076"/>
    <w:rsid w:val="00A11349"/>
    <w:rsid w:val="00A165C7"/>
    <w:rsid w:val="00A32AA6"/>
    <w:rsid w:val="00A446F4"/>
    <w:rsid w:val="00A44C50"/>
    <w:rsid w:val="00A57448"/>
    <w:rsid w:val="00A70A06"/>
    <w:rsid w:val="00A9673C"/>
    <w:rsid w:val="00AA2801"/>
    <w:rsid w:val="00AB6206"/>
    <w:rsid w:val="00AC4025"/>
    <w:rsid w:val="00AE264C"/>
    <w:rsid w:val="00AE5428"/>
    <w:rsid w:val="00AF33DF"/>
    <w:rsid w:val="00AF381C"/>
    <w:rsid w:val="00AF424B"/>
    <w:rsid w:val="00AF42DD"/>
    <w:rsid w:val="00B01123"/>
    <w:rsid w:val="00B04C4C"/>
    <w:rsid w:val="00B25653"/>
    <w:rsid w:val="00B269FD"/>
    <w:rsid w:val="00B368A8"/>
    <w:rsid w:val="00B56F3B"/>
    <w:rsid w:val="00B63F64"/>
    <w:rsid w:val="00B72A86"/>
    <w:rsid w:val="00B75C0A"/>
    <w:rsid w:val="00B7756F"/>
    <w:rsid w:val="00B80781"/>
    <w:rsid w:val="00B81B84"/>
    <w:rsid w:val="00B85F18"/>
    <w:rsid w:val="00BC5CF5"/>
    <w:rsid w:val="00BC716A"/>
    <w:rsid w:val="00BE63E3"/>
    <w:rsid w:val="00BF15F1"/>
    <w:rsid w:val="00C06F44"/>
    <w:rsid w:val="00C25312"/>
    <w:rsid w:val="00C55C89"/>
    <w:rsid w:val="00C56D41"/>
    <w:rsid w:val="00C735CB"/>
    <w:rsid w:val="00C76390"/>
    <w:rsid w:val="00C90AD0"/>
    <w:rsid w:val="00C90EA0"/>
    <w:rsid w:val="00C934CE"/>
    <w:rsid w:val="00CA2694"/>
    <w:rsid w:val="00CC053B"/>
    <w:rsid w:val="00CC1BC1"/>
    <w:rsid w:val="00CC381B"/>
    <w:rsid w:val="00CC4CC5"/>
    <w:rsid w:val="00CD1651"/>
    <w:rsid w:val="00CD2AFF"/>
    <w:rsid w:val="00CF248D"/>
    <w:rsid w:val="00D01626"/>
    <w:rsid w:val="00D02685"/>
    <w:rsid w:val="00D120F4"/>
    <w:rsid w:val="00D17DF3"/>
    <w:rsid w:val="00D27292"/>
    <w:rsid w:val="00D275F9"/>
    <w:rsid w:val="00D30968"/>
    <w:rsid w:val="00D45E69"/>
    <w:rsid w:val="00D47ED5"/>
    <w:rsid w:val="00D53369"/>
    <w:rsid w:val="00D666DD"/>
    <w:rsid w:val="00D76F9B"/>
    <w:rsid w:val="00D77853"/>
    <w:rsid w:val="00D77FD4"/>
    <w:rsid w:val="00D918C5"/>
    <w:rsid w:val="00D93445"/>
    <w:rsid w:val="00DA19E9"/>
    <w:rsid w:val="00DA54DD"/>
    <w:rsid w:val="00DA5ED1"/>
    <w:rsid w:val="00DA633A"/>
    <w:rsid w:val="00DA6C11"/>
    <w:rsid w:val="00DB16A5"/>
    <w:rsid w:val="00DD6D87"/>
    <w:rsid w:val="00E01AC4"/>
    <w:rsid w:val="00E1111D"/>
    <w:rsid w:val="00E200BC"/>
    <w:rsid w:val="00E270BD"/>
    <w:rsid w:val="00E31540"/>
    <w:rsid w:val="00E34410"/>
    <w:rsid w:val="00E45DAC"/>
    <w:rsid w:val="00E52872"/>
    <w:rsid w:val="00E56515"/>
    <w:rsid w:val="00E64FEA"/>
    <w:rsid w:val="00E650F5"/>
    <w:rsid w:val="00E70902"/>
    <w:rsid w:val="00E7116C"/>
    <w:rsid w:val="00E730BC"/>
    <w:rsid w:val="00E8118E"/>
    <w:rsid w:val="00E82584"/>
    <w:rsid w:val="00E90EB3"/>
    <w:rsid w:val="00E9172D"/>
    <w:rsid w:val="00EA4398"/>
    <w:rsid w:val="00EA720C"/>
    <w:rsid w:val="00EA7A3F"/>
    <w:rsid w:val="00EB272A"/>
    <w:rsid w:val="00EC755F"/>
    <w:rsid w:val="00EC7772"/>
    <w:rsid w:val="00ED2618"/>
    <w:rsid w:val="00ED2BD1"/>
    <w:rsid w:val="00ED6C97"/>
    <w:rsid w:val="00EE4F18"/>
    <w:rsid w:val="00EE5786"/>
    <w:rsid w:val="00EE7614"/>
    <w:rsid w:val="00F04C4D"/>
    <w:rsid w:val="00F05123"/>
    <w:rsid w:val="00F07497"/>
    <w:rsid w:val="00F13088"/>
    <w:rsid w:val="00F215B3"/>
    <w:rsid w:val="00F24874"/>
    <w:rsid w:val="00F2738D"/>
    <w:rsid w:val="00F33561"/>
    <w:rsid w:val="00F40DD7"/>
    <w:rsid w:val="00F53257"/>
    <w:rsid w:val="00F542F9"/>
    <w:rsid w:val="00F62ECF"/>
    <w:rsid w:val="00F65159"/>
    <w:rsid w:val="00F72A54"/>
    <w:rsid w:val="00F80E3B"/>
    <w:rsid w:val="00F843A4"/>
    <w:rsid w:val="00F86A79"/>
    <w:rsid w:val="00F91A7A"/>
    <w:rsid w:val="00F9301F"/>
    <w:rsid w:val="00FB60DA"/>
    <w:rsid w:val="00FC3870"/>
    <w:rsid w:val="00FD6BB9"/>
    <w:rsid w:val="00FE2955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4819AE"/>
    <w:pPr>
      <w:keepNext/>
      <w:keepLines/>
      <w:numPr>
        <w:numId w:val="18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AB6206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4819A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AB6206"/>
    <w:rPr>
      <w:rFonts w:ascii="Times New Roman" w:eastAsiaTheme="majorEastAsia" w:hAnsi="Times New Roman" w:cstheme="majorBidi"/>
      <w:bCs/>
      <w:iCs/>
      <w:sz w:val="28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AE264C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F62ECF"/>
    <w:rPr>
      <w:color w:val="808080"/>
    </w:rPr>
  </w:style>
  <w:style w:type="table" w:styleId="af0">
    <w:name w:val="Table Grid"/>
    <w:basedOn w:val="a1"/>
    <w:uiPriority w:val="59"/>
    <w:rsid w:val="00192D0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311B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311B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311B3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11B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11B3"/>
    <w:rPr>
      <w:rFonts w:ascii="Times New Roman" w:hAnsi="Times New Roman"/>
      <w:b/>
      <w:bCs/>
      <w:sz w:val="20"/>
      <w:szCs w:val="20"/>
    </w:rPr>
  </w:style>
  <w:style w:type="paragraph" w:customStyle="1" w:styleId="af6">
    <w:name w:val="текст таблицы"/>
    <w:basedOn w:val="a"/>
    <w:rsid w:val="00035A0F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035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f7">
    <w:name w:val="No Spacing"/>
    <w:uiPriority w:val="1"/>
    <w:qFormat/>
    <w:rsid w:val="00E730B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8">
    <w:name w:val="ВСТУП"/>
    <w:aliases w:val="ПЕРЕЛІК,И ТД"/>
    <w:basedOn w:val="a"/>
    <w:rsid w:val="00A165C7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156027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156027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b">
    <w:name w:val="Block Text"/>
    <w:basedOn w:val="a"/>
    <w:rsid w:val="00156027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156027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156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f0"/>
    <w:uiPriority w:val="59"/>
    <w:rsid w:val="00D27292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"/>
    <w:uiPriority w:val="99"/>
    <w:unhideWhenUsed/>
    <w:rsid w:val="005B1C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4819AE"/>
    <w:pPr>
      <w:keepNext/>
      <w:keepLines/>
      <w:numPr>
        <w:numId w:val="18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AB6206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4819A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AB6206"/>
    <w:rPr>
      <w:rFonts w:ascii="Times New Roman" w:eastAsiaTheme="majorEastAsia" w:hAnsi="Times New Roman" w:cstheme="majorBidi"/>
      <w:bCs/>
      <w:iCs/>
      <w:sz w:val="28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AE264C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F62ECF"/>
    <w:rPr>
      <w:color w:val="808080"/>
    </w:rPr>
  </w:style>
  <w:style w:type="table" w:styleId="af0">
    <w:name w:val="Table Grid"/>
    <w:basedOn w:val="a1"/>
    <w:uiPriority w:val="59"/>
    <w:rsid w:val="00192D0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311B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311B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311B3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11B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11B3"/>
    <w:rPr>
      <w:rFonts w:ascii="Times New Roman" w:hAnsi="Times New Roman"/>
      <w:b/>
      <w:bCs/>
      <w:sz w:val="20"/>
      <w:szCs w:val="20"/>
    </w:rPr>
  </w:style>
  <w:style w:type="paragraph" w:customStyle="1" w:styleId="af6">
    <w:name w:val="текст таблицы"/>
    <w:basedOn w:val="a"/>
    <w:rsid w:val="00035A0F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035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f7">
    <w:name w:val="No Spacing"/>
    <w:uiPriority w:val="1"/>
    <w:qFormat/>
    <w:rsid w:val="00E730B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8">
    <w:name w:val="ВСТУП"/>
    <w:aliases w:val="ПЕРЕЛІК,И ТД"/>
    <w:basedOn w:val="a"/>
    <w:rsid w:val="00A165C7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156027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156027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b">
    <w:name w:val="Block Text"/>
    <w:basedOn w:val="a"/>
    <w:rsid w:val="00156027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156027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156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f0"/>
    <w:uiPriority w:val="59"/>
    <w:rsid w:val="00D27292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"/>
    <w:uiPriority w:val="99"/>
    <w:unhideWhenUsed/>
    <w:rsid w:val="005B1C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852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2;&#1096;&#1072;\Downloads\op_kurs\&#1055;&#1047;_u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E73F2-BE4D-4DF8-B2F3-5BDFBA95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ПЗ_ua.dotx</Template>
  <TotalTime>147</TotalTime>
  <Pages>15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Олександр Зарічковий</cp:lastModifiedBy>
  <cp:revision>10</cp:revision>
  <cp:lastPrinted>2018-12-16T16:40:00Z</cp:lastPrinted>
  <dcterms:created xsi:type="dcterms:W3CDTF">2018-12-16T15:22:00Z</dcterms:created>
  <dcterms:modified xsi:type="dcterms:W3CDTF">2018-12-21T19:52:00Z</dcterms:modified>
</cp:coreProperties>
</file>